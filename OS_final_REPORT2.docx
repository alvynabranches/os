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  <w:szCs w:val="24"/>
        </w:rPr>
        <w:id w:val="-1290352585"/>
        <w:docPartObj>
          <w:docPartGallery w:val="Cover Pages"/>
          <w:docPartUnique/>
        </w:docPartObj>
      </w:sdtPr>
      <w:sdtEndPr/>
      <w:sdtContent>
        <w:p w:rsidR="00F25CF7" w:rsidRPr="00471FCD" w:rsidRDefault="00A31083" w:rsidP="009A3145">
          <w:pPr>
            <w:pStyle w:val="NoSpacing"/>
            <w:jc w:val="both"/>
            <w:rPr>
              <w:sz w:val="24"/>
              <w:szCs w:val="24"/>
            </w:rPr>
          </w:pPr>
          <w:r w:rsidRPr="00471FCD">
            <w:rPr>
              <w:noProof/>
              <w:sz w:val="24"/>
              <w:szCs w:val="24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6C72D3B" wp14:editId="221EF4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5CF7" w:rsidRDefault="00142196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372900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6E56">
                                      <w:t>PROJECT REPORT</w:t>
                                    </w:r>
                                  </w:sdtContent>
                                </w:sdt>
                              </w:p>
                              <w:p w:rsidR="00F25CF7" w:rsidRDefault="00142196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-99295469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6E56">
                                      <w:t>bike rental system</w:t>
                                    </w:r>
                                  </w:sdtContent>
                                </w:sdt>
                              </w:p>
                              <w:p w:rsidR="00DE5639" w:rsidRDefault="00626E5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26E56">
                                  <w:rPr>
                                    <w:sz w:val="24"/>
                                    <w:szCs w:val="24"/>
                                  </w:rPr>
                                  <w:t xml:space="preserve">Roll No. </w:t>
                                </w:r>
                              </w:p>
                              <w:p w:rsidR="00DE5639" w:rsidRDefault="00626E5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26E56">
                                  <w:rPr>
                                    <w:sz w:val="24"/>
                                    <w:szCs w:val="24"/>
                                  </w:rPr>
                                  <w:t>1916,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AC3CAF">
                                  <w:rPr>
                                    <w:sz w:val="24"/>
                                    <w:szCs w:val="24"/>
                                  </w:rPr>
                                  <w:t>Mugdha</w:t>
                                </w:r>
                                <w:proofErr w:type="spellEnd"/>
                                <w:r w:rsidR="00AC3CA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AC3CAF">
                                  <w:rPr>
                                    <w:sz w:val="24"/>
                                    <w:szCs w:val="24"/>
                                  </w:rPr>
                                  <w:t>Jagirdar</w:t>
                                </w:r>
                                <w:proofErr w:type="spellEnd"/>
                              </w:p>
                              <w:p w:rsidR="00DE5639" w:rsidRDefault="00626E5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26E56">
                                  <w:rPr>
                                    <w:sz w:val="24"/>
                                    <w:szCs w:val="24"/>
                                  </w:rPr>
                                  <w:t>1934,</w:t>
                                </w:r>
                                <w:r w:rsidR="00DE5639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AC3CAF">
                                  <w:rPr>
                                    <w:sz w:val="24"/>
                                    <w:szCs w:val="24"/>
                                  </w:rPr>
                                  <w:t>Baburam</w:t>
                                </w:r>
                                <w:proofErr w:type="spellEnd"/>
                                <w:r w:rsidR="00AC3CA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AC3CAF">
                                  <w:rPr>
                                    <w:sz w:val="24"/>
                                    <w:szCs w:val="24"/>
                                  </w:rPr>
                                  <w:t>Nabik</w:t>
                                </w:r>
                                <w:proofErr w:type="spellEnd"/>
                              </w:p>
                              <w:p w:rsidR="00626E56" w:rsidRPr="00626E56" w:rsidRDefault="00626E5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26E56">
                                  <w:rPr>
                                    <w:sz w:val="24"/>
                                    <w:szCs w:val="24"/>
                                  </w:rPr>
                                  <w:t>1938</w:t>
                                </w:r>
                                <w:r w:rsidR="00AC3CA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AC3CAF">
                                  <w:rPr>
                                    <w:sz w:val="24"/>
                                    <w:szCs w:val="24"/>
                                  </w:rPr>
                                  <w:t>Prathmesh</w:t>
                                </w:r>
                                <w:proofErr w:type="spellEnd"/>
                                <w:r w:rsidR="00AC3CA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AC3CAF">
                                  <w:rPr>
                                    <w:sz w:val="24"/>
                                    <w:szCs w:val="24"/>
                                  </w:rPr>
                                  <w:t>Naik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C72D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nPcwIAAFU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" o:allowoverlap="f" filled="f" stroked="f" strokeweight=".5pt">
                    <v:textbox style="mso-fit-shape-to-text:t" inset="0,0,0,0">
                      <w:txbxContent>
                        <w:p w:rsidR="00F25CF7" w:rsidRDefault="00FB0D97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35865607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26E56">
                                <w:t>PROJECT REPORT</w:t>
                              </w:r>
                            </w:sdtContent>
                          </w:sdt>
                        </w:p>
                        <w:p w:rsidR="00F25CF7" w:rsidRDefault="00FB0D97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187597114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26E56">
                                <w:t>bike rental system</w:t>
                              </w:r>
                            </w:sdtContent>
                          </w:sdt>
                        </w:p>
                        <w:p w:rsidR="00DE5639" w:rsidRDefault="00626E56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626E56">
                            <w:rPr>
                              <w:sz w:val="24"/>
                              <w:szCs w:val="24"/>
                            </w:rPr>
                            <w:t xml:space="preserve">Roll No. </w:t>
                          </w:r>
                        </w:p>
                        <w:p w:rsidR="00DE5639" w:rsidRDefault="00626E56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626E56">
                            <w:rPr>
                              <w:sz w:val="24"/>
                              <w:szCs w:val="24"/>
                            </w:rPr>
                            <w:t>1916,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AC3CAF">
                            <w:rPr>
                              <w:sz w:val="24"/>
                              <w:szCs w:val="24"/>
                            </w:rPr>
                            <w:t>Mugdha</w:t>
                          </w:r>
                          <w:proofErr w:type="spellEnd"/>
                          <w:r w:rsidR="00AC3CAF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AC3CAF">
                            <w:rPr>
                              <w:sz w:val="24"/>
                              <w:szCs w:val="24"/>
                            </w:rPr>
                            <w:t>Jagirdar</w:t>
                          </w:r>
                          <w:proofErr w:type="spellEnd"/>
                        </w:p>
                        <w:p w:rsidR="00DE5639" w:rsidRDefault="00626E56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626E56">
                            <w:rPr>
                              <w:sz w:val="24"/>
                              <w:szCs w:val="24"/>
                            </w:rPr>
                            <w:t>1934,</w:t>
                          </w:r>
                          <w:r w:rsidR="00DE5639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AC3CAF">
                            <w:rPr>
                              <w:sz w:val="24"/>
                              <w:szCs w:val="24"/>
                            </w:rPr>
                            <w:t>Baburam</w:t>
                          </w:r>
                          <w:proofErr w:type="spellEnd"/>
                          <w:r w:rsidR="00AC3CAF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AC3CAF">
                            <w:rPr>
                              <w:sz w:val="24"/>
                              <w:szCs w:val="24"/>
                            </w:rPr>
                            <w:t>Nabik</w:t>
                          </w:r>
                          <w:proofErr w:type="spellEnd"/>
                        </w:p>
                        <w:p w:rsidR="00626E56" w:rsidRPr="00626E56" w:rsidRDefault="00626E56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626E56">
                            <w:rPr>
                              <w:sz w:val="24"/>
                              <w:szCs w:val="24"/>
                            </w:rPr>
                            <w:t>1938</w:t>
                          </w:r>
                          <w:r w:rsidR="00AC3CAF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AC3CAF">
                            <w:rPr>
                              <w:sz w:val="24"/>
                              <w:szCs w:val="24"/>
                            </w:rPr>
                            <w:t>Prathmesh</w:t>
                          </w:r>
                          <w:proofErr w:type="spellEnd"/>
                          <w:r w:rsidR="00AC3CAF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AC3CAF">
                            <w:rPr>
                              <w:sz w:val="24"/>
                              <w:szCs w:val="24"/>
                            </w:rPr>
                            <w:t>Naik</w:t>
                          </w:r>
                          <w:proofErr w:type="spellEnd"/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F25CF7" w:rsidRPr="00471FCD" w:rsidRDefault="006F0225" w:rsidP="009A3145">
          <w:pPr>
            <w:jc w:val="both"/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n-IN" w:eastAsia="en-IN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88265</wp:posOffset>
                </wp:positionV>
                <wp:extent cx="5408579" cy="5766053"/>
                <wp:effectExtent l="0" t="0" r="1905" b="635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s (11).jpe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8579" cy="57660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31083" w:rsidRPr="00471FCD">
            <w:rPr>
              <w:sz w:val="24"/>
              <w:szCs w:val="24"/>
            </w:rPr>
            <w:br w:type="page"/>
          </w:r>
        </w:p>
      </w:sdtContent>
    </w:sdt>
    <w:bookmarkEnd w:id="4"/>
    <w:bookmarkEnd w:id="3"/>
    <w:bookmarkEnd w:id="2"/>
    <w:bookmarkEnd w:id="1"/>
    <w:bookmarkEnd w:id="0"/>
    <w:p w:rsidR="00F21784" w:rsidRPr="00395B82" w:rsidRDefault="00F21784" w:rsidP="00395B82">
      <w:pPr>
        <w:pStyle w:val="Heading1"/>
        <w:jc w:val="center"/>
        <w:rPr>
          <w:b/>
          <w:color w:val="auto"/>
          <w:sz w:val="32"/>
          <w:szCs w:val="32"/>
        </w:rPr>
      </w:pPr>
      <w:r w:rsidRPr="00395B82">
        <w:rPr>
          <w:b/>
          <w:color w:val="auto"/>
          <w:sz w:val="32"/>
          <w:szCs w:val="32"/>
        </w:rPr>
        <w:lastRenderedPageBreak/>
        <w:t>INDEX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1"/>
        <w:gridCol w:w="5811"/>
        <w:gridCol w:w="1288"/>
      </w:tblGrid>
      <w:tr w:rsidR="00F21784" w:rsidRPr="00471FCD" w:rsidTr="00395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F21784" w:rsidRPr="00471FCD" w:rsidRDefault="00F21784" w:rsidP="009A3145">
            <w:pPr>
              <w:pStyle w:val="Heading1"/>
              <w:jc w:val="both"/>
              <w:outlineLvl w:val="0"/>
              <w:rPr>
                <w:b w:val="0"/>
                <w:color w:val="auto"/>
                <w:sz w:val="24"/>
                <w:szCs w:val="24"/>
              </w:rPr>
            </w:pPr>
            <w:r w:rsidRPr="00471FCD">
              <w:rPr>
                <w:color w:val="auto"/>
                <w:sz w:val="24"/>
                <w:szCs w:val="24"/>
              </w:rPr>
              <w:t>Sr.no</w:t>
            </w:r>
          </w:p>
        </w:tc>
        <w:tc>
          <w:tcPr>
            <w:tcW w:w="5811" w:type="dxa"/>
          </w:tcPr>
          <w:p w:rsidR="00F21784" w:rsidRPr="00471FCD" w:rsidRDefault="00F21784" w:rsidP="009A3145">
            <w:pPr>
              <w:pStyle w:val="Heading1"/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</w:rPr>
            </w:pPr>
            <w:r w:rsidRPr="00471FCD">
              <w:rPr>
                <w:color w:val="auto"/>
                <w:sz w:val="24"/>
                <w:szCs w:val="24"/>
              </w:rPr>
              <w:t>Title</w:t>
            </w:r>
          </w:p>
        </w:tc>
        <w:tc>
          <w:tcPr>
            <w:tcW w:w="1288" w:type="dxa"/>
          </w:tcPr>
          <w:p w:rsidR="00F21784" w:rsidRPr="00471FCD" w:rsidRDefault="00F21784" w:rsidP="009A3145">
            <w:pPr>
              <w:pStyle w:val="Heading1"/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</w:rPr>
            </w:pPr>
            <w:r w:rsidRPr="00471FCD">
              <w:rPr>
                <w:color w:val="auto"/>
                <w:sz w:val="24"/>
                <w:szCs w:val="24"/>
              </w:rPr>
              <w:t>Page no.</w:t>
            </w:r>
          </w:p>
        </w:tc>
      </w:tr>
      <w:tr w:rsidR="00F21784" w:rsidRPr="00471FCD" w:rsidTr="00395B82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F21784" w:rsidRPr="00471FCD" w:rsidRDefault="00471FCD" w:rsidP="009A3145">
            <w:pPr>
              <w:pStyle w:val="Heading1"/>
              <w:jc w:val="both"/>
              <w:outlineLvl w:val="0"/>
              <w:rPr>
                <w:b w:val="0"/>
                <w:color w:val="auto"/>
                <w:sz w:val="24"/>
                <w:szCs w:val="24"/>
              </w:rPr>
            </w:pPr>
            <w:r w:rsidRPr="00471FCD">
              <w:rPr>
                <w:color w:val="auto"/>
                <w:sz w:val="24"/>
                <w:szCs w:val="24"/>
              </w:rPr>
              <w:t>1)</w:t>
            </w:r>
          </w:p>
        </w:tc>
        <w:tc>
          <w:tcPr>
            <w:tcW w:w="5811" w:type="dxa"/>
          </w:tcPr>
          <w:p w:rsidR="00F21784" w:rsidRPr="00471FCD" w:rsidRDefault="00471FCD" w:rsidP="002B6045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 w:rsidRPr="00471FCD">
              <w:rPr>
                <w:b/>
                <w:color w:val="auto"/>
                <w:sz w:val="24"/>
                <w:szCs w:val="24"/>
              </w:rPr>
              <w:t>ABSTRACT</w:t>
            </w:r>
          </w:p>
        </w:tc>
        <w:tc>
          <w:tcPr>
            <w:tcW w:w="1288" w:type="dxa"/>
          </w:tcPr>
          <w:p w:rsidR="00F21784" w:rsidRPr="00471FCD" w:rsidRDefault="00507BA1" w:rsidP="009A3145">
            <w:pPr>
              <w:pStyle w:val="Heading1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2</w:t>
            </w:r>
          </w:p>
        </w:tc>
      </w:tr>
      <w:tr w:rsidR="00F21784" w:rsidRPr="00471FCD" w:rsidTr="00395B82">
        <w:trPr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F21784" w:rsidRPr="00471FCD" w:rsidRDefault="00471FCD" w:rsidP="009A3145">
            <w:pPr>
              <w:pStyle w:val="Heading1"/>
              <w:jc w:val="both"/>
              <w:outlineLvl w:val="0"/>
              <w:rPr>
                <w:b w:val="0"/>
                <w:color w:val="auto"/>
                <w:sz w:val="24"/>
                <w:szCs w:val="24"/>
              </w:rPr>
            </w:pPr>
            <w:r w:rsidRPr="00471FCD">
              <w:rPr>
                <w:color w:val="auto"/>
                <w:sz w:val="24"/>
                <w:szCs w:val="24"/>
              </w:rPr>
              <w:t>2)</w:t>
            </w:r>
          </w:p>
        </w:tc>
        <w:tc>
          <w:tcPr>
            <w:tcW w:w="5811" w:type="dxa"/>
          </w:tcPr>
          <w:p w:rsidR="00F21784" w:rsidRPr="00471FCD" w:rsidRDefault="00471FCD" w:rsidP="002B6045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 w:rsidRPr="00471FCD">
              <w:rPr>
                <w:b/>
                <w:color w:val="auto"/>
                <w:sz w:val="24"/>
                <w:szCs w:val="24"/>
              </w:rPr>
              <w:t>INTRODUCTION</w:t>
            </w:r>
          </w:p>
        </w:tc>
        <w:tc>
          <w:tcPr>
            <w:tcW w:w="1288" w:type="dxa"/>
          </w:tcPr>
          <w:p w:rsidR="00F21784" w:rsidRPr="00471FCD" w:rsidRDefault="00507BA1" w:rsidP="009A3145">
            <w:pPr>
              <w:pStyle w:val="Heading1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3</w:t>
            </w:r>
          </w:p>
        </w:tc>
      </w:tr>
      <w:tr w:rsidR="00F21784" w:rsidRPr="00471FCD" w:rsidTr="00395B82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F21784" w:rsidRPr="00471FCD" w:rsidRDefault="00471FCD" w:rsidP="009A3145">
            <w:pPr>
              <w:pStyle w:val="Heading1"/>
              <w:jc w:val="both"/>
              <w:outlineLvl w:val="0"/>
              <w:rPr>
                <w:b w:val="0"/>
                <w:color w:val="auto"/>
                <w:sz w:val="24"/>
                <w:szCs w:val="24"/>
              </w:rPr>
            </w:pPr>
            <w:r w:rsidRPr="00471FCD">
              <w:rPr>
                <w:color w:val="auto"/>
                <w:sz w:val="24"/>
                <w:szCs w:val="24"/>
              </w:rPr>
              <w:t>3)</w:t>
            </w:r>
          </w:p>
        </w:tc>
        <w:tc>
          <w:tcPr>
            <w:tcW w:w="5811" w:type="dxa"/>
          </w:tcPr>
          <w:p w:rsidR="00F21784" w:rsidRPr="00471FCD" w:rsidRDefault="008B4B34" w:rsidP="002B6045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SOFTWARE SPECIFICATION</w:t>
            </w:r>
          </w:p>
        </w:tc>
        <w:tc>
          <w:tcPr>
            <w:tcW w:w="1288" w:type="dxa"/>
          </w:tcPr>
          <w:p w:rsidR="00F21784" w:rsidRPr="00471FCD" w:rsidRDefault="007A0FA0" w:rsidP="009A3145">
            <w:pPr>
              <w:pStyle w:val="Heading1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5</w:t>
            </w:r>
          </w:p>
        </w:tc>
      </w:tr>
      <w:tr w:rsidR="00F21784" w:rsidRPr="00471FCD" w:rsidTr="00395B82">
        <w:trPr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F21784" w:rsidRPr="00471FCD" w:rsidRDefault="00471FCD" w:rsidP="009A3145">
            <w:pPr>
              <w:pStyle w:val="Heading1"/>
              <w:jc w:val="both"/>
              <w:outlineLvl w:val="0"/>
              <w:rPr>
                <w:b w:val="0"/>
                <w:color w:val="auto"/>
                <w:sz w:val="24"/>
                <w:szCs w:val="24"/>
              </w:rPr>
            </w:pPr>
            <w:r w:rsidRPr="00471FCD">
              <w:rPr>
                <w:color w:val="auto"/>
                <w:sz w:val="24"/>
                <w:szCs w:val="24"/>
              </w:rPr>
              <w:t>4)</w:t>
            </w:r>
          </w:p>
        </w:tc>
        <w:tc>
          <w:tcPr>
            <w:tcW w:w="5811" w:type="dxa"/>
          </w:tcPr>
          <w:p w:rsidR="00F21784" w:rsidRPr="002B59A0" w:rsidRDefault="002B59A0" w:rsidP="002B6045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 w:rsidRPr="002B59A0">
              <w:rPr>
                <w:b/>
                <w:color w:val="auto"/>
                <w:sz w:val="24"/>
                <w:szCs w:val="24"/>
              </w:rPr>
              <w:t>MODULES</w:t>
            </w:r>
          </w:p>
        </w:tc>
        <w:tc>
          <w:tcPr>
            <w:tcW w:w="1288" w:type="dxa"/>
          </w:tcPr>
          <w:p w:rsidR="00F21784" w:rsidRPr="00471FCD" w:rsidRDefault="007A0FA0" w:rsidP="009A3145">
            <w:pPr>
              <w:pStyle w:val="Heading1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6</w:t>
            </w:r>
          </w:p>
        </w:tc>
      </w:tr>
      <w:tr w:rsidR="00F21784" w:rsidRPr="00471FCD" w:rsidTr="00395B82">
        <w:trPr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F21784" w:rsidRPr="00471FCD" w:rsidRDefault="00471FCD" w:rsidP="009A3145">
            <w:pPr>
              <w:pStyle w:val="Heading1"/>
              <w:jc w:val="both"/>
              <w:outlineLvl w:val="0"/>
              <w:rPr>
                <w:b w:val="0"/>
                <w:color w:val="auto"/>
                <w:sz w:val="24"/>
                <w:szCs w:val="24"/>
              </w:rPr>
            </w:pPr>
            <w:r w:rsidRPr="00471FCD">
              <w:rPr>
                <w:color w:val="auto"/>
                <w:sz w:val="24"/>
                <w:szCs w:val="24"/>
              </w:rPr>
              <w:t>5)</w:t>
            </w:r>
          </w:p>
        </w:tc>
        <w:tc>
          <w:tcPr>
            <w:tcW w:w="5811" w:type="dxa"/>
          </w:tcPr>
          <w:p w:rsidR="00F21784" w:rsidRPr="00471FCD" w:rsidRDefault="00471FCD" w:rsidP="002B6045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SUMMARY</w:t>
            </w:r>
          </w:p>
        </w:tc>
        <w:tc>
          <w:tcPr>
            <w:tcW w:w="1288" w:type="dxa"/>
          </w:tcPr>
          <w:p w:rsidR="00F21784" w:rsidRPr="00471FCD" w:rsidRDefault="007A0FA0" w:rsidP="009A3145">
            <w:pPr>
              <w:pStyle w:val="Heading1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8</w:t>
            </w:r>
          </w:p>
        </w:tc>
      </w:tr>
      <w:tr w:rsidR="00F21784" w:rsidRPr="00471FCD" w:rsidTr="00395B82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F21784" w:rsidRPr="00471FCD" w:rsidRDefault="00471FCD" w:rsidP="009A3145">
            <w:pPr>
              <w:pStyle w:val="Heading1"/>
              <w:jc w:val="both"/>
              <w:outlineLvl w:val="0"/>
              <w:rPr>
                <w:b w:val="0"/>
                <w:color w:val="auto"/>
                <w:sz w:val="24"/>
                <w:szCs w:val="24"/>
              </w:rPr>
            </w:pPr>
            <w:r w:rsidRPr="00471FCD">
              <w:rPr>
                <w:color w:val="auto"/>
                <w:sz w:val="24"/>
                <w:szCs w:val="24"/>
              </w:rPr>
              <w:t>6)</w:t>
            </w:r>
          </w:p>
        </w:tc>
        <w:tc>
          <w:tcPr>
            <w:tcW w:w="5811" w:type="dxa"/>
          </w:tcPr>
          <w:p w:rsidR="00F21784" w:rsidRPr="00471FCD" w:rsidRDefault="00471FCD" w:rsidP="002B6045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APPLICATIONS</w:t>
            </w:r>
          </w:p>
        </w:tc>
        <w:tc>
          <w:tcPr>
            <w:tcW w:w="1288" w:type="dxa"/>
          </w:tcPr>
          <w:p w:rsidR="00F21784" w:rsidRPr="00471FCD" w:rsidRDefault="007A0FA0" w:rsidP="009A3145">
            <w:pPr>
              <w:pStyle w:val="Heading1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9</w:t>
            </w:r>
          </w:p>
        </w:tc>
      </w:tr>
      <w:tr w:rsidR="00471FCD" w:rsidRPr="00471FCD" w:rsidTr="00395B82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471FCD" w:rsidRPr="00471FCD" w:rsidRDefault="00471FCD" w:rsidP="009A3145">
            <w:pPr>
              <w:pStyle w:val="Heading1"/>
              <w:jc w:val="both"/>
              <w:outlineLvl w:val="0"/>
              <w:rPr>
                <w:b w:val="0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7)</w:t>
            </w:r>
          </w:p>
        </w:tc>
        <w:tc>
          <w:tcPr>
            <w:tcW w:w="5811" w:type="dxa"/>
          </w:tcPr>
          <w:p w:rsidR="00471FCD" w:rsidRPr="00471FCD" w:rsidRDefault="00471FCD" w:rsidP="002B6045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CONCLUSIONS</w:t>
            </w:r>
          </w:p>
        </w:tc>
        <w:tc>
          <w:tcPr>
            <w:tcW w:w="1288" w:type="dxa"/>
          </w:tcPr>
          <w:p w:rsidR="00471FCD" w:rsidRPr="00471FCD" w:rsidRDefault="007A0FA0" w:rsidP="009A3145">
            <w:pPr>
              <w:pStyle w:val="Heading1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10</w:t>
            </w:r>
          </w:p>
        </w:tc>
      </w:tr>
      <w:tr w:rsidR="00471FCD" w:rsidRPr="00471FCD" w:rsidTr="00395B82">
        <w:trPr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471FCD" w:rsidRPr="00471FCD" w:rsidRDefault="00471FCD" w:rsidP="009A3145">
            <w:pPr>
              <w:pStyle w:val="Heading1"/>
              <w:jc w:val="both"/>
              <w:outlineLvl w:val="0"/>
              <w:rPr>
                <w:b w:val="0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8)</w:t>
            </w:r>
          </w:p>
        </w:tc>
        <w:tc>
          <w:tcPr>
            <w:tcW w:w="5811" w:type="dxa"/>
          </w:tcPr>
          <w:p w:rsidR="00471FCD" w:rsidRPr="00471FCD" w:rsidRDefault="00471FCD" w:rsidP="002B6045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IMPROVEMENTS</w:t>
            </w:r>
          </w:p>
        </w:tc>
        <w:tc>
          <w:tcPr>
            <w:tcW w:w="1288" w:type="dxa"/>
          </w:tcPr>
          <w:p w:rsidR="00471FCD" w:rsidRPr="00471FCD" w:rsidRDefault="007A0FA0" w:rsidP="009A3145">
            <w:pPr>
              <w:pStyle w:val="Heading1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11</w:t>
            </w:r>
          </w:p>
        </w:tc>
      </w:tr>
      <w:tr w:rsidR="00471FCD" w:rsidRPr="00471FCD" w:rsidTr="00395B82">
        <w:trPr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471FCD" w:rsidRPr="00471FCD" w:rsidRDefault="00471FCD" w:rsidP="009A3145">
            <w:pPr>
              <w:pStyle w:val="Heading1"/>
              <w:jc w:val="both"/>
              <w:outlineLvl w:val="0"/>
              <w:rPr>
                <w:b w:val="0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9)</w:t>
            </w:r>
          </w:p>
        </w:tc>
        <w:tc>
          <w:tcPr>
            <w:tcW w:w="5811" w:type="dxa"/>
          </w:tcPr>
          <w:p w:rsidR="00471FCD" w:rsidRPr="00471FCD" w:rsidRDefault="00471FCD" w:rsidP="002B6045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BIBLIOGRAPHY</w:t>
            </w:r>
          </w:p>
        </w:tc>
        <w:tc>
          <w:tcPr>
            <w:tcW w:w="1288" w:type="dxa"/>
          </w:tcPr>
          <w:p w:rsidR="00471FCD" w:rsidRPr="00471FCD" w:rsidRDefault="007A0FA0" w:rsidP="009A3145">
            <w:pPr>
              <w:pStyle w:val="Heading1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12</w:t>
            </w:r>
          </w:p>
        </w:tc>
      </w:tr>
      <w:tr w:rsidR="00471FCD" w:rsidRPr="00471FCD" w:rsidTr="00395B82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471FCD" w:rsidRPr="00471FCD" w:rsidRDefault="00471FCD" w:rsidP="009A3145">
            <w:pPr>
              <w:pStyle w:val="Heading1"/>
              <w:jc w:val="both"/>
              <w:outlineLvl w:val="0"/>
              <w:rPr>
                <w:b w:val="0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10)</w:t>
            </w:r>
          </w:p>
        </w:tc>
        <w:tc>
          <w:tcPr>
            <w:tcW w:w="5811" w:type="dxa"/>
          </w:tcPr>
          <w:p w:rsidR="00471FCD" w:rsidRPr="00471FCD" w:rsidRDefault="00471FCD" w:rsidP="002B6045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ANNEXURE</w:t>
            </w:r>
          </w:p>
        </w:tc>
        <w:tc>
          <w:tcPr>
            <w:tcW w:w="1288" w:type="dxa"/>
          </w:tcPr>
          <w:p w:rsidR="00471FCD" w:rsidRPr="00471FCD" w:rsidRDefault="007A0FA0" w:rsidP="009A3145">
            <w:pPr>
              <w:pStyle w:val="Heading1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13</w:t>
            </w:r>
          </w:p>
        </w:tc>
      </w:tr>
    </w:tbl>
    <w:p w:rsidR="00F25CF7" w:rsidRPr="00CE1C5B" w:rsidRDefault="00471FCD" w:rsidP="009A3145">
      <w:pPr>
        <w:pStyle w:val="Heading1"/>
        <w:jc w:val="center"/>
        <w:rPr>
          <w:b/>
          <w:color w:val="auto"/>
          <w:sz w:val="40"/>
          <w:szCs w:val="40"/>
        </w:rPr>
      </w:pPr>
      <w:r w:rsidRPr="00CE1C5B">
        <w:rPr>
          <w:b/>
          <w:color w:val="auto"/>
          <w:sz w:val="40"/>
          <w:szCs w:val="40"/>
        </w:rPr>
        <w:lastRenderedPageBreak/>
        <w:t>ABSTRACT</w:t>
      </w:r>
    </w:p>
    <w:p w:rsidR="00D94192" w:rsidRPr="000863DB" w:rsidRDefault="00D94192" w:rsidP="009A3145">
      <w:pPr>
        <w:jc w:val="both"/>
        <w:textAlignment w:val="baseline"/>
        <w:rPr>
          <w:rStyle w:val="t"/>
          <w:rFonts w:ascii="LiberationSerif_k_1" w:eastAsia="Times New Roman" w:hAnsi="LiberationSerif_k_1"/>
          <w:color w:val="000000"/>
          <w:spacing w:val="12"/>
          <w:sz w:val="32"/>
          <w:szCs w:val="32"/>
          <w:bdr w:val="none" w:sz="0" w:space="0" w:color="auto" w:frame="1"/>
        </w:rPr>
      </w:pPr>
      <w:r w:rsidRPr="000863DB">
        <w:rPr>
          <w:rStyle w:val="t"/>
          <w:rFonts w:ascii="LiberationSerif_k_1" w:eastAsia="Times New Roman" w:hAnsi="LiberationSerif_k_1"/>
          <w:color w:val="000000"/>
          <w:spacing w:val="3"/>
          <w:sz w:val="32"/>
          <w:szCs w:val="32"/>
          <w:bdr w:val="none" w:sz="0" w:space="0" w:color="auto" w:frame="1"/>
        </w:rPr>
        <w:t xml:space="preserve">Our Aim is to design and create a data management System for a bike rental company. </w:t>
      </w:r>
      <w:r w:rsidRPr="000863DB">
        <w:rPr>
          <w:rStyle w:val="t"/>
          <w:rFonts w:ascii="LiberationSerif_k_1" w:eastAsia="Times New Roman" w:hAnsi="LiberationSerif_k_1"/>
          <w:color w:val="000000"/>
          <w:spacing w:val="5"/>
          <w:sz w:val="32"/>
          <w:szCs w:val="32"/>
          <w:bdr w:val="none" w:sz="0" w:space="0" w:color="auto" w:frame="1"/>
        </w:rPr>
        <w:t xml:space="preserve">This enables admin can rent a vehicle that can be used by a customer. By paying the money </w:t>
      </w:r>
      <w:r w:rsidRPr="000863DB">
        <w:rPr>
          <w:rStyle w:val="t"/>
          <w:rFonts w:ascii="LiberationSerif_k_1" w:eastAsia="Times New Roman" w:hAnsi="LiberationSerif_k_1"/>
          <w:color w:val="000000"/>
          <w:spacing w:val="3"/>
          <w:sz w:val="32"/>
          <w:szCs w:val="32"/>
          <w:bdr w:val="none" w:sz="0" w:space="0" w:color="auto" w:frame="1"/>
        </w:rPr>
        <w:t xml:space="preserve">for a specified period of time. This system increases customer retention and simplify vehicle </w:t>
      </w:r>
      <w:r w:rsidRPr="000863DB">
        <w:rPr>
          <w:rStyle w:val="t"/>
          <w:rFonts w:ascii="LiberationSerif_k_1" w:eastAsia="Times New Roman" w:hAnsi="LiberationSerif_k_1"/>
          <w:color w:val="000000"/>
          <w:spacing w:val="-2"/>
          <w:sz w:val="32"/>
          <w:szCs w:val="32"/>
          <w:bdr w:val="none" w:sz="0" w:space="0" w:color="auto" w:frame="1"/>
        </w:rPr>
        <w:t xml:space="preserve">and staff Management in an efficient way. </w:t>
      </w:r>
      <w:r w:rsidRPr="000863DB">
        <w:rPr>
          <w:rStyle w:val="t"/>
          <w:rFonts w:ascii="LiberationSerif_k_1" w:eastAsia="Times New Roman" w:hAnsi="LiberationSerif_k_1"/>
          <w:color w:val="000000"/>
          <w:spacing w:val="9"/>
          <w:sz w:val="32"/>
          <w:szCs w:val="32"/>
          <w:bdr w:val="none" w:sz="0" w:space="0" w:color="auto" w:frame="1"/>
        </w:rPr>
        <w:t xml:space="preserve">This software, Superbike Rental System has a very user friendly interface. Thus the </w:t>
      </w:r>
      <w:r w:rsidRPr="000863DB">
        <w:rPr>
          <w:rStyle w:val="t"/>
          <w:rFonts w:ascii="LiberationSerif_k_1" w:eastAsia="Times New Roman" w:hAnsi="LiberationSerif_k_1"/>
          <w:color w:val="000000"/>
          <w:spacing w:val="6"/>
          <w:sz w:val="32"/>
          <w:szCs w:val="32"/>
          <w:bdr w:val="none" w:sz="0" w:space="0" w:color="auto" w:frame="1"/>
        </w:rPr>
        <w:t xml:space="preserve">users will feel very easy to work on it. By using this system admin can manage their rental, </w:t>
      </w:r>
      <w:r w:rsidRPr="000863DB">
        <w:rPr>
          <w:rStyle w:val="t"/>
          <w:rFonts w:ascii="LiberationSerif_k_1" w:eastAsia="Times New Roman" w:hAnsi="LiberationSerif_k_1"/>
          <w:color w:val="000000"/>
          <w:spacing w:val="5"/>
          <w:sz w:val="32"/>
          <w:szCs w:val="32"/>
          <w:bdr w:val="none" w:sz="0" w:space="0" w:color="auto" w:frame="1"/>
        </w:rPr>
        <w:t xml:space="preserve">Bookings, customer issues and vehicle issues etc…. The Superbike information can be added </w:t>
      </w:r>
      <w:r w:rsidRPr="000863DB">
        <w:rPr>
          <w:rStyle w:val="t"/>
          <w:rFonts w:ascii="LiberationSerif_k_1" w:eastAsia="Times New Roman" w:hAnsi="LiberationSerif_k_1"/>
          <w:color w:val="000000"/>
          <w:spacing w:val="29"/>
          <w:sz w:val="32"/>
          <w:szCs w:val="32"/>
          <w:bdr w:val="none" w:sz="0" w:space="0" w:color="auto" w:frame="1"/>
        </w:rPr>
        <w:t xml:space="preserve">to the system, or existing superbike information can be edited or deleted too by the </w:t>
      </w:r>
      <w:r w:rsidRPr="000863DB">
        <w:rPr>
          <w:rStyle w:val="t"/>
          <w:rFonts w:ascii="LiberationSerif_k_1" w:eastAsia="Times New Roman" w:hAnsi="LiberationSerif_k_1"/>
          <w:color w:val="000000"/>
          <w:spacing w:val="2"/>
          <w:sz w:val="32"/>
          <w:szCs w:val="32"/>
          <w:bdr w:val="none" w:sz="0" w:space="0" w:color="auto" w:frame="1"/>
        </w:rPr>
        <w:t>Administrator. The transaction reports of the bike rental system can be retrieved by the admin, when it</w:t>
      </w:r>
      <w:r w:rsidR="00DE5639" w:rsidRPr="000863DB">
        <w:rPr>
          <w:rStyle w:val="t"/>
          <w:rFonts w:ascii="LiberationSerif_k_1" w:eastAsia="Times New Roman" w:hAnsi="LiberationSerif_k_1"/>
          <w:color w:val="000000"/>
          <w:spacing w:val="2"/>
          <w:sz w:val="32"/>
          <w:szCs w:val="32"/>
          <w:bdr w:val="none" w:sz="0" w:space="0" w:color="auto" w:frame="1"/>
        </w:rPr>
        <w:t xml:space="preserve"> i</w:t>
      </w:r>
      <w:r w:rsidRPr="000863DB">
        <w:rPr>
          <w:rStyle w:val="t"/>
          <w:rFonts w:ascii="LiberationSerif_k_1" w:eastAsia="Times New Roman" w:hAnsi="LiberationSerif_k_1"/>
          <w:color w:val="000000"/>
          <w:spacing w:val="2"/>
          <w:sz w:val="32"/>
          <w:szCs w:val="32"/>
          <w:bdr w:val="none" w:sz="0" w:space="0" w:color="auto" w:frame="1"/>
        </w:rPr>
        <w:t xml:space="preserve">s required. Thus, there is no delay in the availability of any bike information, whenever </w:t>
      </w:r>
      <w:r w:rsidRPr="000863DB">
        <w:rPr>
          <w:rStyle w:val="t"/>
          <w:rFonts w:ascii="LiberationSerif_k_1" w:eastAsia="Times New Roman" w:hAnsi="LiberationSerif_k_1"/>
          <w:color w:val="000000"/>
          <w:sz w:val="32"/>
          <w:szCs w:val="32"/>
          <w:bdr w:val="none" w:sz="0" w:space="0" w:color="auto" w:frame="1"/>
        </w:rPr>
        <w:t xml:space="preserve">needed the superbike information can be captured very quickly and easily. </w:t>
      </w:r>
      <w:r w:rsidRPr="000863DB">
        <w:rPr>
          <w:rStyle w:val="t"/>
          <w:rFonts w:ascii="LiberationSerif_k_1" w:eastAsia="Times New Roman" w:hAnsi="LiberationSerif_k_1"/>
          <w:color w:val="000000"/>
          <w:spacing w:val="5"/>
          <w:sz w:val="32"/>
          <w:szCs w:val="32"/>
          <w:bdr w:val="none" w:sz="0" w:space="0" w:color="auto" w:frame="1"/>
        </w:rPr>
        <w:t xml:space="preserve">The customers can also use the system to rent a superbike. The customer should create a new </w:t>
      </w:r>
      <w:r w:rsidRPr="000863DB">
        <w:rPr>
          <w:rStyle w:val="t"/>
          <w:rFonts w:ascii="LiberationSerif_k_1" w:eastAsia="Times New Roman" w:hAnsi="LiberationSerif_k_1"/>
          <w:color w:val="000000"/>
          <w:spacing w:val="12"/>
          <w:sz w:val="32"/>
          <w:szCs w:val="32"/>
          <w:bdr w:val="none" w:sz="0" w:space="0" w:color="auto" w:frame="1"/>
        </w:rPr>
        <w:t>account before logging in or he/she can log into the system with his/her created account.</w:t>
      </w:r>
    </w:p>
    <w:p w:rsidR="00D94192" w:rsidRDefault="00D94192" w:rsidP="009A3145">
      <w:pPr>
        <w:jc w:val="both"/>
      </w:pPr>
    </w:p>
    <w:p w:rsidR="00D94192" w:rsidRPr="00D94192" w:rsidRDefault="00D94192" w:rsidP="009A3145">
      <w:pPr>
        <w:jc w:val="both"/>
      </w:pPr>
    </w:p>
    <w:p w:rsidR="00D94192" w:rsidRPr="00D94192" w:rsidRDefault="00D94192" w:rsidP="009A3145">
      <w:pPr>
        <w:jc w:val="both"/>
      </w:pPr>
    </w:p>
    <w:p w:rsidR="00D94192" w:rsidRPr="00D94192" w:rsidRDefault="00D94192" w:rsidP="009A3145">
      <w:pPr>
        <w:jc w:val="both"/>
      </w:pPr>
    </w:p>
    <w:p w:rsidR="00D94192" w:rsidRPr="00D94192" w:rsidRDefault="00D94192" w:rsidP="009A3145">
      <w:pPr>
        <w:jc w:val="both"/>
      </w:pPr>
    </w:p>
    <w:p w:rsidR="00D94192" w:rsidRDefault="00D94192" w:rsidP="009A3145">
      <w:pPr>
        <w:tabs>
          <w:tab w:val="left" w:pos="7292"/>
        </w:tabs>
        <w:jc w:val="both"/>
      </w:pPr>
    </w:p>
    <w:p w:rsidR="000863DB" w:rsidRDefault="000863DB" w:rsidP="000863DB">
      <w:pPr>
        <w:tabs>
          <w:tab w:val="left" w:pos="7292"/>
        </w:tabs>
        <w:rPr>
          <w:sz w:val="32"/>
          <w:szCs w:val="32"/>
        </w:rPr>
      </w:pPr>
    </w:p>
    <w:p w:rsidR="00D94192" w:rsidRPr="000863DB" w:rsidRDefault="00D94192" w:rsidP="000863DB">
      <w:pPr>
        <w:tabs>
          <w:tab w:val="left" w:pos="7292"/>
        </w:tabs>
        <w:jc w:val="center"/>
        <w:rPr>
          <w:b/>
          <w:sz w:val="40"/>
          <w:szCs w:val="40"/>
        </w:rPr>
      </w:pPr>
      <w:r w:rsidRPr="000863DB">
        <w:rPr>
          <w:b/>
          <w:sz w:val="40"/>
          <w:szCs w:val="40"/>
        </w:rPr>
        <w:lastRenderedPageBreak/>
        <w:t>INTRODU</w:t>
      </w:r>
      <w:r w:rsidR="00791337" w:rsidRPr="000863DB">
        <w:rPr>
          <w:b/>
          <w:sz w:val="40"/>
          <w:szCs w:val="40"/>
        </w:rPr>
        <w:t>C</w:t>
      </w:r>
      <w:r w:rsidRPr="000863DB">
        <w:rPr>
          <w:b/>
          <w:sz w:val="40"/>
          <w:szCs w:val="40"/>
        </w:rPr>
        <w:t>TION</w:t>
      </w:r>
    </w:p>
    <w:p w:rsidR="00F55C01" w:rsidRPr="000863DB" w:rsidRDefault="00F55C01" w:rsidP="009A3145">
      <w:pPr>
        <w:shd w:val="clear" w:color="auto" w:fill="FFFFFF"/>
        <w:jc w:val="both"/>
        <w:textAlignment w:val="baseline"/>
        <w:rPr>
          <w:rStyle w:val="t"/>
          <w:rFonts w:ascii="TimesNewRomanPSMT_3o_1" w:eastAsia="Times New Roman" w:hAnsi="TimesNewRomanPSMT_3o_1"/>
          <w:color w:val="000000"/>
          <w:spacing w:val="5"/>
          <w:sz w:val="32"/>
          <w:szCs w:val="32"/>
          <w:bdr w:val="none" w:sz="0" w:space="0" w:color="auto" w:frame="1"/>
        </w:rPr>
      </w:pPr>
      <w:r w:rsidRPr="000863DB">
        <w:rPr>
          <w:rStyle w:val="t"/>
          <w:rFonts w:ascii="TimesNewRomanPSMT_3o_1" w:eastAsia="Times New Roman" w:hAnsi="TimesNewRomanPSMT_3o_1"/>
          <w:color w:val="000000"/>
          <w:spacing w:val="5"/>
          <w:sz w:val="32"/>
          <w:szCs w:val="32"/>
          <w:bdr w:val="none" w:sz="0" w:space="0" w:color="auto" w:frame="1"/>
        </w:rPr>
        <w:t>A bike rental agency rents vehicles for short of time,</w:t>
      </w:r>
      <w:r w:rsidR="0009053D" w:rsidRPr="000863DB">
        <w:rPr>
          <w:rStyle w:val="t"/>
          <w:rFonts w:ascii="TimesNewRomanPSMT_3o_1" w:eastAsia="Times New Roman" w:hAnsi="TimesNewRomanPSMT_3o_1"/>
          <w:color w:val="000000"/>
          <w:spacing w:val="5"/>
          <w:sz w:val="32"/>
          <w:szCs w:val="32"/>
          <w:bdr w:val="none" w:sz="0" w:space="0" w:color="auto" w:frame="1"/>
        </w:rPr>
        <w:t xml:space="preserve"> </w:t>
      </w:r>
      <w:r w:rsidRPr="000863DB">
        <w:rPr>
          <w:rStyle w:val="t"/>
          <w:rFonts w:ascii="TimesNewRomanPSMT_3o_1" w:eastAsia="Times New Roman" w:hAnsi="TimesNewRomanPSMT_3o_1"/>
          <w:color w:val="000000"/>
          <w:spacing w:val="5"/>
          <w:sz w:val="32"/>
          <w:szCs w:val="32"/>
          <w:bdr w:val="none" w:sz="0" w:space="0" w:color="auto" w:frame="1"/>
        </w:rPr>
        <w:t xml:space="preserve">generally ranging from a few hours to few weeks hours to few weeks it is often organized with numerous local branches (which allow a user to return </w:t>
      </w:r>
      <w:r w:rsidR="000863DB" w:rsidRPr="000863DB">
        <w:rPr>
          <w:rStyle w:val="t"/>
          <w:rFonts w:ascii="TimesNewRomanPSMT_3o_1" w:eastAsia="Times New Roman" w:hAnsi="TimesNewRomanPSMT_3o_1"/>
          <w:color w:val="000000"/>
          <w:spacing w:val="5"/>
          <w:sz w:val="32"/>
          <w:szCs w:val="32"/>
          <w:bdr w:val="none" w:sz="0" w:space="0" w:color="auto" w:frame="1"/>
        </w:rPr>
        <w:t>vehicle</w:t>
      </w:r>
      <w:r w:rsidRPr="000863DB">
        <w:rPr>
          <w:rStyle w:val="t"/>
          <w:rFonts w:ascii="TimesNewRomanPSMT_3o_1" w:eastAsia="Times New Roman" w:hAnsi="TimesNewRomanPSMT_3o_1"/>
          <w:color w:val="000000"/>
          <w:spacing w:val="5"/>
          <w:sz w:val="32"/>
          <w:szCs w:val="32"/>
          <w:bdr w:val="none" w:sz="0" w:space="0" w:color="auto" w:frame="1"/>
        </w:rPr>
        <w:t xml:space="preserve"> to different location),and primarily located near airports or busy city areas and often complemented by website allowing online reservations.</w:t>
      </w:r>
    </w:p>
    <w:p w:rsidR="00F55C01" w:rsidRPr="000863DB" w:rsidRDefault="00F55C01" w:rsidP="009A3145">
      <w:pPr>
        <w:shd w:val="clear" w:color="auto" w:fill="FFFFFF"/>
        <w:jc w:val="both"/>
        <w:textAlignment w:val="baseline"/>
        <w:rPr>
          <w:rStyle w:val="t"/>
          <w:rFonts w:ascii="TimesNewRomanPSMT_3o_1" w:eastAsia="Times New Roman" w:hAnsi="TimesNewRomanPSMT_3o_1"/>
          <w:color w:val="000000"/>
          <w:spacing w:val="5"/>
          <w:sz w:val="32"/>
          <w:szCs w:val="32"/>
          <w:bdr w:val="none" w:sz="0" w:space="0" w:color="auto" w:frame="1"/>
        </w:rPr>
      </w:pPr>
      <w:r w:rsidRPr="000863DB">
        <w:rPr>
          <w:rStyle w:val="t"/>
          <w:rFonts w:ascii="TimesNewRomanPSMT_3o_1" w:eastAsia="Times New Roman" w:hAnsi="TimesNewRomanPSMT_3o_1"/>
          <w:color w:val="000000"/>
          <w:spacing w:val="5"/>
          <w:sz w:val="32"/>
          <w:szCs w:val="32"/>
          <w:bdr w:val="none" w:sz="0" w:space="0" w:color="auto" w:frame="1"/>
        </w:rPr>
        <w:t xml:space="preserve">Bike rental agency primarily serve people who require a </w:t>
      </w:r>
      <w:r w:rsidR="0009053D" w:rsidRPr="000863DB">
        <w:rPr>
          <w:rStyle w:val="t"/>
          <w:rFonts w:ascii="TimesNewRomanPSMT_3o_1" w:eastAsia="Times New Roman" w:hAnsi="TimesNewRomanPSMT_3o_1"/>
          <w:color w:val="000000"/>
          <w:spacing w:val="5"/>
          <w:sz w:val="32"/>
          <w:szCs w:val="32"/>
          <w:bdr w:val="none" w:sz="0" w:space="0" w:color="auto" w:frame="1"/>
        </w:rPr>
        <w:t>temporary</w:t>
      </w:r>
      <w:r w:rsidRPr="000863DB">
        <w:rPr>
          <w:rStyle w:val="t"/>
          <w:rFonts w:ascii="TimesNewRomanPSMT_3o_1" w:eastAsia="Times New Roman" w:hAnsi="TimesNewRomanPSMT_3o_1"/>
          <w:color w:val="000000"/>
          <w:spacing w:val="5"/>
          <w:sz w:val="32"/>
          <w:szCs w:val="32"/>
          <w:bdr w:val="none" w:sz="0" w:space="0" w:color="auto" w:frame="1"/>
        </w:rPr>
        <w:t xml:space="preserve"> vehicle, for example, those who do not own their own bike, travelers </w:t>
      </w:r>
      <w:r w:rsidR="0009053D" w:rsidRPr="000863DB">
        <w:rPr>
          <w:rStyle w:val="t"/>
          <w:rFonts w:ascii="TimesNewRomanPSMT_3o_1" w:eastAsia="Times New Roman" w:hAnsi="TimesNewRomanPSMT_3o_1"/>
          <w:color w:val="000000"/>
          <w:spacing w:val="5"/>
          <w:sz w:val="32"/>
          <w:szCs w:val="32"/>
          <w:bdr w:val="none" w:sz="0" w:space="0" w:color="auto" w:frame="1"/>
        </w:rPr>
        <w:t>who are out of town, or owners of damaged or destroyed vehicles who are awaiting repair or ins</w:t>
      </w:r>
      <w:r w:rsidR="009A3145" w:rsidRPr="000863DB">
        <w:rPr>
          <w:rStyle w:val="t"/>
          <w:rFonts w:ascii="TimesNewRomanPSMT_3o_1" w:eastAsia="Times New Roman" w:hAnsi="TimesNewRomanPSMT_3o_1"/>
          <w:color w:val="000000"/>
          <w:spacing w:val="5"/>
          <w:sz w:val="32"/>
          <w:szCs w:val="32"/>
          <w:bdr w:val="none" w:sz="0" w:space="0" w:color="auto" w:frame="1"/>
        </w:rPr>
        <w:t>urance compensation.</w:t>
      </w:r>
    </w:p>
    <w:p w:rsidR="00DE5639" w:rsidRPr="000863DB" w:rsidRDefault="00D94192" w:rsidP="009A3145">
      <w:pPr>
        <w:shd w:val="clear" w:color="auto" w:fill="FFFFFF"/>
        <w:jc w:val="both"/>
        <w:textAlignment w:val="baseline"/>
        <w:rPr>
          <w:rStyle w:val="t"/>
          <w:rFonts w:ascii="TimesNewRomanPSMT_3o_1" w:eastAsia="Times New Roman" w:hAnsi="TimesNewRomanPSMT_3o_1"/>
          <w:color w:val="000000"/>
          <w:sz w:val="32"/>
          <w:szCs w:val="32"/>
          <w:bdr w:val="none" w:sz="0" w:space="0" w:color="auto" w:frame="1"/>
        </w:rPr>
      </w:pPr>
      <w:r w:rsidRPr="000863DB">
        <w:rPr>
          <w:rStyle w:val="t"/>
          <w:rFonts w:ascii="TimesNewRomanPSMT_3o_1" w:eastAsia="Times New Roman" w:hAnsi="TimesNewRomanPSMT_3o_1"/>
          <w:color w:val="000000"/>
          <w:spacing w:val="5"/>
          <w:sz w:val="32"/>
          <w:szCs w:val="32"/>
          <w:bdr w:val="none" w:sz="0" w:space="0" w:color="auto" w:frame="1"/>
        </w:rPr>
        <w:t xml:space="preserve">This project is designed so as to be used by </w:t>
      </w:r>
      <w:r w:rsidR="00DE5639" w:rsidRPr="000863DB">
        <w:rPr>
          <w:rStyle w:val="t"/>
          <w:rFonts w:ascii="TimesNewRomanPSMT_3o_1" w:eastAsia="Times New Roman" w:hAnsi="TimesNewRomanPSMT_3o_1"/>
          <w:color w:val="000000"/>
          <w:spacing w:val="5"/>
          <w:sz w:val="32"/>
          <w:szCs w:val="32"/>
          <w:bdr w:val="none" w:sz="0" w:space="0" w:color="auto" w:frame="1"/>
        </w:rPr>
        <w:t>Bike</w:t>
      </w:r>
      <w:r w:rsidRPr="000863DB">
        <w:rPr>
          <w:rStyle w:val="t"/>
          <w:rFonts w:ascii="TimesNewRomanPSMT_3o_1" w:eastAsia="Times New Roman" w:hAnsi="TimesNewRomanPSMT_3o_1"/>
          <w:color w:val="000000"/>
          <w:spacing w:val="5"/>
          <w:sz w:val="32"/>
          <w:szCs w:val="32"/>
          <w:bdr w:val="none" w:sz="0" w:space="0" w:color="auto" w:frame="1"/>
        </w:rPr>
        <w:t xml:space="preserve"> Rental Company specializing in renting </w:t>
      </w:r>
      <w:r w:rsidR="00DE5639" w:rsidRPr="000863DB">
        <w:rPr>
          <w:rStyle w:val="t"/>
          <w:rFonts w:ascii="TimesNewRomanPSMT_3o_1" w:eastAsia="Times New Roman" w:hAnsi="TimesNewRomanPSMT_3o_1"/>
          <w:color w:val="000000"/>
          <w:spacing w:val="11"/>
          <w:sz w:val="32"/>
          <w:szCs w:val="32"/>
          <w:bdr w:val="none" w:sz="0" w:space="0" w:color="auto" w:frame="1"/>
        </w:rPr>
        <w:t>bikes</w:t>
      </w:r>
      <w:r w:rsidRPr="000863DB">
        <w:rPr>
          <w:rStyle w:val="t"/>
          <w:rFonts w:ascii="TimesNewRomanPSMT_3o_1" w:eastAsia="Times New Roman" w:hAnsi="TimesNewRomanPSMT_3o_1"/>
          <w:color w:val="000000"/>
          <w:spacing w:val="11"/>
          <w:sz w:val="32"/>
          <w:szCs w:val="32"/>
          <w:bdr w:val="none" w:sz="0" w:space="0" w:color="auto" w:frame="1"/>
        </w:rPr>
        <w:t xml:space="preserve"> to customers. It is an online system through which customers can view available </w:t>
      </w:r>
      <w:r w:rsidR="00DE5639" w:rsidRPr="000863DB">
        <w:rPr>
          <w:rStyle w:val="t"/>
          <w:rFonts w:ascii="TimesNewRomanPSMT_3o_1" w:eastAsia="Times New Roman" w:hAnsi="TimesNewRomanPSMT_3o_1"/>
          <w:color w:val="000000"/>
          <w:sz w:val="32"/>
          <w:szCs w:val="32"/>
          <w:bdr w:val="none" w:sz="0" w:space="0" w:color="auto" w:frame="1"/>
        </w:rPr>
        <w:t>bikes, register,</w:t>
      </w:r>
      <w:r w:rsidRPr="000863DB">
        <w:rPr>
          <w:rStyle w:val="t"/>
          <w:rFonts w:ascii="TimesNewRomanPS-BoldMT_3y_1" w:eastAsia="Times New Roman" w:hAnsi="TimesNewRomanPS-BoldMT_3y_1"/>
          <w:color w:val="000000"/>
          <w:sz w:val="32"/>
          <w:szCs w:val="32"/>
          <w:bdr w:val="none" w:sz="0" w:space="0" w:color="auto" w:frame="1"/>
        </w:rPr>
        <w:t xml:space="preserve"> Reason for the Project</w:t>
      </w:r>
      <w:r w:rsidR="00DE5639" w:rsidRPr="000863DB">
        <w:rPr>
          <w:rStyle w:val="t"/>
          <w:rFonts w:ascii="TimesNewRomanPS-BoldMT_3y_1" w:eastAsia="Times New Roman" w:hAnsi="TimesNewRomanPS-BoldMT_3y_1"/>
          <w:color w:val="000000"/>
          <w:sz w:val="32"/>
          <w:szCs w:val="32"/>
          <w:bdr w:val="none" w:sz="0" w:space="0" w:color="auto" w:frame="1"/>
        </w:rPr>
        <w:t xml:space="preserve">. </w:t>
      </w:r>
      <w:r w:rsidRPr="000863DB">
        <w:rPr>
          <w:rStyle w:val="t"/>
          <w:rFonts w:ascii="TimesNewRomanPSMT_3o_1" w:eastAsia="Times New Roman" w:hAnsi="TimesNewRomanPSMT_3o_1"/>
          <w:color w:val="000000"/>
          <w:spacing w:val="20"/>
          <w:sz w:val="32"/>
          <w:szCs w:val="32"/>
          <w:bdr w:val="none" w:sz="0" w:space="0" w:color="auto" w:frame="1"/>
        </w:rPr>
        <w:t xml:space="preserve">The advancement in Information Technology and internet penetration has greatly </w:t>
      </w:r>
      <w:r w:rsidRPr="000863DB">
        <w:rPr>
          <w:rStyle w:val="t"/>
          <w:rFonts w:ascii="TimesNewRomanPSMT_3o_1" w:eastAsia="Times New Roman" w:hAnsi="TimesNewRomanPSMT_3o_1"/>
          <w:color w:val="000000"/>
          <w:spacing w:val="6"/>
          <w:sz w:val="32"/>
          <w:szCs w:val="32"/>
          <w:bdr w:val="none" w:sz="0" w:space="0" w:color="auto" w:frame="1"/>
        </w:rPr>
        <w:t xml:space="preserve">enhanced various business processes and communication between companies (services </w:t>
      </w:r>
      <w:r w:rsidRPr="000863DB">
        <w:rPr>
          <w:rStyle w:val="t"/>
          <w:rFonts w:ascii="TimesNewRomanPSMT_3o_1" w:eastAsia="Times New Roman" w:hAnsi="TimesNewRomanPSMT_3o_1"/>
          <w:color w:val="000000"/>
          <w:spacing w:val="12"/>
          <w:sz w:val="32"/>
          <w:szCs w:val="32"/>
          <w:bdr w:val="none" w:sz="0" w:space="0" w:color="auto" w:frame="1"/>
        </w:rPr>
        <w:t xml:space="preserve">provider) and their customers of which </w:t>
      </w:r>
      <w:r w:rsidR="00DE5639" w:rsidRPr="000863DB">
        <w:rPr>
          <w:rStyle w:val="t"/>
          <w:rFonts w:ascii="TimesNewRomanPSMT_3o_1" w:eastAsia="Times New Roman" w:hAnsi="TimesNewRomanPSMT_3o_1"/>
          <w:color w:val="000000"/>
          <w:spacing w:val="12"/>
          <w:sz w:val="32"/>
          <w:szCs w:val="32"/>
          <w:bdr w:val="none" w:sz="0" w:space="0" w:color="auto" w:frame="1"/>
        </w:rPr>
        <w:t>bike</w:t>
      </w:r>
      <w:r w:rsidRPr="000863DB">
        <w:rPr>
          <w:rStyle w:val="t"/>
          <w:rFonts w:ascii="TimesNewRomanPSMT_3o_1" w:eastAsia="Times New Roman" w:hAnsi="TimesNewRomanPSMT_3o_1"/>
          <w:color w:val="000000"/>
          <w:spacing w:val="12"/>
          <w:sz w:val="32"/>
          <w:szCs w:val="32"/>
          <w:bdr w:val="none" w:sz="0" w:space="0" w:color="auto" w:frame="1"/>
        </w:rPr>
        <w:t xml:space="preserve"> rental industry is not left out. This E-</w:t>
      </w:r>
      <w:r w:rsidR="00DE5639" w:rsidRPr="000863DB">
        <w:rPr>
          <w:rStyle w:val="t"/>
          <w:rFonts w:ascii="TimesNewRomanPSMT_3o_1" w:eastAsia="Times New Roman" w:hAnsi="TimesNewRomanPSMT_3o_1"/>
          <w:color w:val="000000"/>
          <w:spacing w:val="12"/>
          <w:sz w:val="32"/>
          <w:szCs w:val="32"/>
          <w:bdr w:val="none" w:sz="0" w:space="0" w:color="auto" w:frame="1"/>
        </w:rPr>
        <w:t>Bike</w:t>
      </w:r>
      <w:r w:rsidRPr="000863DB">
        <w:rPr>
          <w:rStyle w:val="t"/>
          <w:rFonts w:ascii="TimesNewRomanPSMT_3o_1" w:eastAsia="Times New Roman" w:hAnsi="TimesNewRomanPSMT_3o_1"/>
          <w:color w:val="000000"/>
          <w:spacing w:val="12"/>
          <w:sz w:val="32"/>
          <w:szCs w:val="32"/>
          <w:bdr w:val="none" w:sz="0" w:space="0" w:color="auto" w:frame="1"/>
        </w:rPr>
        <w:t xml:space="preserve"> </w:t>
      </w:r>
      <w:r w:rsidRPr="000863DB">
        <w:rPr>
          <w:rStyle w:val="t"/>
          <w:rFonts w:ascii="TimesNewRomanPSMT_3o_1" w:eastAsia="Times New Roman" w:hAnsi="TimesNewRomanPSMT_3o_1"/>
          <w:color w:val="000000"/>
          <w:sz w:val="32"/>
          <w:szCs w:val="32"/>
          <w:bdr w:val="none" w:sz="0" w:space="0" w:color="auto" w:frame="1"/>
        </w:rPr>
        <w:t>Rental System is developed to provide the following services:</w:t>
      </w:r>
    </w:p>
    <w:p w:rsidR="00DE5639" w:rsidRPr="000863DB" w:rsidRDefault="00D94192" w:rsidP="009A3145">
      <w:pPr>
        <w:pStyle w:val="ListParagraph"/>
        <w:numPr>
          <w:ilvl w:val="0"/>
          <w:numId w:val="7"/>
        </w:numPr>
        <w:shd w:val="clear" w:color="auto" w:fill="FFFFFF"/>
        <w:jc w:val="both"/>
        <w:textAlignment w:val="baseline"/>
        <w:rPr>
          <w:rStyle w:val="t"/>
          <w:rFonts w:ascii="TimesNewRomanPSMT_3o_1" w:eastAsia="Times New Roman" w:hAnsi="TimesNewRomanPSMT_3o_1"/>
          <w:color w:val="000000"/>
          <w:sz w:val="32"/>
          <w:szCs w:val="32"/>
          <w:bdr w:val="none" w:sz="0" w:space="0" w:color="auto" w:frame="1"/>
        </w:rPr>
      </w:pPr>
      <w:r w:rsidRPr="000863DB">
        <w:rPr>
          <w:rStyle w:val="t"/>
          <w:rFonts w:ascii="TimesNewRomanPSMT_3o_1" w:eastAsia="Times New Roman" w:hAnsi="TimesNewRomanPSMT_3o_1"/>
          <w:b/>
          <w:color w:val="000000"/>
          <w:spacing w:val="12"/>
          <w:sz w:val="32"/>
          <w:szCs w:val="32"/>
          <w:bdr w:val="none" w:sz="0" w:space="0" w:color="auto" w:frame="1"/>
        </w:rPr>
        <w:t>Enhance Business Processes:</w:t>
      </w:r>
      <w:r w:rsidRPr="000863DB">
        <w:rPr>
          <w:rStyle w:val="t"/>
          <w:rFonts w:ascii="TimesNewRomanPSMT_3o_1" w:eastAsia="Times New Roman" w:hAnsi="TimesNewRomanPSMT_3o_1"/>
          <w:color w:val="000000"/>
          <w:spacing w:val="12"/>
          <w:sz w:val="32"/>
          <w:szCs w:val="32"/>
          <w:bdr w:val="none" w:sz="0" w:space="0" w:color="auto" w:frame="1"/>
        </w:rPr>
        <w:t xml:space="preserve"> To be able to use internet technology to project the </w:t>
      </w:r>
      <w:r w:rsidRPr="000863DB">
        <w:rPr>
          <w:rStyle w:val="t"/>
          <w:rFonts w:ascii="TimesNewRomanPSMT_3o_1" w:eastAsia="Times New Roman" w:hAnsi="TimesNewRomanPSMT_3o_1"/>
          <w:color w:val="000000"/>
          <w:spacing w:val="11"/>
          <w:sz w:val="32"/>
          <w:szCs w:val="32"/>
          <w:bdr w:val="none" w:sz="0" w:space="0" w:color="auto" w:frame="1"/>
        </w:rPr>
        <w:t xml:space="preserve">rental company to the global world instead of limiting their services to their local </w:t>
      </w:r>
      <w:r w:rsidRPr="000863DB">
        <w:rPr>
          <w:rStyle w:val="t"/>
          <w:rFonts w:ascii="TimesNewRomanPSMT_3o_1" w:eastAsia="Times New Roman" w:hAnsi="TimesNewRomanPSMT_3o_1"/>
          <w:color w:val="000000"/>
          <w:sz w:val="32"/>
          <w:szCs w:val="32"/>
          <w:bdr w:val="none" w:sz="0" w:space="0" w:color="auto" w:frame="1"/>
        </w:rPr>
        <w:t>domain alone, thus increase their return on investment (ROI).</w:t>
      </w:r>
    </w:p>
    <w:p w:rsidR="00DE5639" w:rsidRPr="000863DB" w:rsidRDefault="00D94192" w:rsidP="009A3145">
      <w:pPr>
        <w:pStyle w:val="ListParagraph"/>
        <w:numPr>
          <w:ilvl w:val="0"/>
          <w:numId w:val="7"/>
        </w:numPr>
        <w:shd w:val="clear" w:color="auto" w:fill="FFFFFF"/>
        <w:jc w:val="both"/>
        <w:textAlignment w:val="baseline"/>
        <w:rPr>
          <w:rStyle w:val="t"/>
          <w:rFonts w:ascii="TimesNewRomanPSMT_3o_1" w:eastAsia="Times New Roman" w:hAnsi="TimesNewRomanPSMT_3o_1"/>
          <w:color w:val="000000"/>
          <w:sz w:val="32"/>
          <w:szCs w:val="32"/>
          <w:bdr w:val="none" w:sz="0" w:space="0" w:color="auto" w:frame="1"/>
        </w:rPr>
      </w:pPr>
      <w:r w:rsidRPr="000863DB">
        <w:rPr>
          <w:rStyle w:val="t"/>
          <w:rFonts w:ascii="TimesNewRomanPSMT_3o_1" w:eastAsia="Times New Roman" w:hAnsi="TimesNewRomanPSMT_3o_1"/>
          <w:b/>
          <w:color w:val="000000"/>
          <w:spacing w:val="2"/>
          <w:sz w:val="32"/>
          <w:szCs w:val="32"/>
          <w:bdr w:val="none" w:sz="0" w:space="0" w:color="auto" w:frame="1"/>
        </w:rPr>
        <w:t>Customer’s registration:</w:t>
      </w:r>
      <w:r w:rsidRPr="000863DB">
        <w:rPr>
          <w:rStyle w:val="t"/>
          <w:rFonts w:ascii="TimesNewRomanPSMT_3o_1" w:eastAsia="Times New Roman" w:hAnsi="TimesNewRomanPSMT_3o_1"/>
          <w:color w:val="000000"/>
          <w:spacing w:val="2"/>
          <w:sz w:val="32"/>
          <w:szCs w:val="32"/>
          <w:bdr w:val="none" w:sz="0" w:space="0" w:color="auto" w:frame="1"/>
        </w:rPr>
        <w:t xml:space="preserve"> A registration portal to hold customer’s details, monitor their </w:t>
      </w:r>
      <w:r w:rsidRPr="000863DB">
        <w:rPr>
          <w:rStyle w:val="t"/>
          <w:rFonts w:ascii="TimesNewRomanPSMT_3o_1" w:eastAsia="Times New Roman" w:hAnsi="TimesNewRomanPSMT_3o_1"/>
          <w:color w:val="000000"/>
          <w:sz w:val="32"/>
          <w:szCs w:val="32"/>
          <w:bdr w:val="none" w:sz="0" w:space="0" w:color="auto" w:frame="1"/>
        </w:rPr>
        <w:t>transaction and used same to offer better and improve services to them.</w:t>
      </w:r>
    </w:p>
    <w:p w:rsidR="00D94192" w:rsidRPr="000863DB" w:rsidRDefault="00D94192" w:rsidP="009A3145">
      <w:pPr>
        <w:pStyle w:val="ListParagraph"/>
        <w:numPr>
          <w:ilvl w:val="0"/>
          <w:numId w:val="7"/>
        </w:numPr>
        <w:shd w:val="clear" w:color="auto" w:fill="FFFFFF"/>
        <w:jc w:val="both"/>
        <w:textAlignment w:val="baseline"/>
        <w:rPr>
          <w:rFonts w:ascii="inherit" w:eastAsia="Times New Roman" w:hAnsi="inherit"/>
          <w:color w:val="16192B"/>
          <w:sz w:val="32"/>
          <w:szCs w:val="32"/>
        </w:rPr>
      </w:pPr>
      <w:r w:rsidRPr="000863DB">
        <w:rPr>
          <w:rStyle w:val="t"/>
          <w:rFonts w:ascii="TimesNewRomanPSMT_3o_1" w:eastAsia="Times New Roman" w:hAnsi="TimesNewRomanPSMT_3o_1"/>
          <w:b/>
          <w:color w:val="000000"/>
          <w:spacing w:val="18"/>
          <w:sz w:val="32"/>
          <w:szCs w:val="32"/>
          <w:bdr w:val="none" w:sz="0" w:space="0" w:color="auto" w:frame="1"/>
        </w:rPr>
        <w:lastRenderedPageBreak/>
        <w:t>Group bookings:</w:t>
      </w:r>
      <w:r w:rsidRPr="000863DB">
        <w:rPr>
          <w:rStyle w:val="t"/>
          <w:rFonts w:ascii="TimesNewRomanPSMT_3o_1" w:eastAsia="Times New Roman" w:hAnsi="TimesNewRomanPSMT_3o_1"/>
          <w:color w:val="000000"/>
          <w:spacing w:val="18"/>
          <w:sz w:val="32"/>
          <w:szCs w:val="32"/>
          <w:bdr w:val="none" w:sz="0" w:space="0" w:color="auto" w:frame="1"/>
        </w:rPr>
        <w:t xml:space="preserve"> Allows the customer to book space for a group in the case of </w:t>
      </w:r>
      <w:r w:rsidRPr="000863DB">
        <w:rPr>
          <w:rStyle w:val="t"/>
          <w:rFonts w:ascii="TimesNewRomanPSMT_3o_1" w:eastAsia="Times New Roman" w:hAnsi="TimesNewRomanPSMT_3o_1"/>
          <w:color w:val="000000"/>
          <w:sz w:val="32"/>
          <w:szCs w:val="32"/>
          <w:bdr w:val="none" w:sz="0" w:space="0" w:color="auto" w:frame="1"/>
        </w:rPr>
        <w:t>weddings or corporate meetings.</w:t>
      </w:r>
    </w:p>
    <w:p w:rsidR="0009053D" w:rsidRDefault="0009053D" w:rsidP="009A3145">
      <w:pPr>
        <w:tabs>
          <w:tab w:val="left" w:pos="7292"/>
        </w:tabs>
        <w:jc w:val="both"/>
        <w:rPr>
          <w:b/>
          <w:sz w:val="32"/>
          <w:szCs w:val="32"/>
        </w:rPr>
      </w:pPr>
    </w:p>
    <w:p w:rsidR="00942833" w:rsidRDefault="00942833" w:rsidP="009A3145">
      <w:pPr>
        <w:tabs>
          <w:tab w:val="left" w:pos="7292"/>
        </w:tabs>
        <w:jc w:val="center"/>
        <w:rPr>
          <w:b/>
          <w:sz w:val="40"/>
          <w:szCs w:val="40"/>
        </w:rPr>
      </w:pPr>
    </w:p>
    <w:p w:rsidR="00942833" w:rsidRDefault="00942833" w:rsidP="009A3145">
      <w:pPr>
        <w:tabs>
          <w:tab w:val="left" w:pos="7292"/>
        </w:tabs>
        <w:jc w:val="center"/>
        <w:rPr>
          <w:b/>
          <w:sz w:val="40"/>
          <w:szCs w:val="40"/>
        </w:rPr>
      </w:pPr>
    </w:p>
    <w:p w:rsidR="00942833" w:rsidRDefault="00942833" w:rsidP="009A3145">
      <w:pPr>
        <w:tabs>
          <w:tab w:val="left" w:pos="7292"/>
        </w:tabs>
        <w:jc w:val="center"/>
        <w:rPr>
          <w:b/>
          <w:sz w:val="40"/>
          <w:szCs w:val="40"/>
        </w:rPr>
      </w:pPr>
    </w:p>
    <w:p w:rsidR="00942833" w:rsidRDefault="00942833" w:rsidP="009A3145">
      <w:pPr>
        <w:tabs>
          <w:tab w:val="left" w:pos="7292"/>
        </w:tabs>
        <w:jc w:val="center"/>
        <w:rPr>
          <w:b/>
          <w:sz w:val="40"/>
          <w:szCs w:val="40"/>
        </w:rPr>
      </w:pPr>
    </w:p>
    <w:p w:rsidR="00942833" w:rsidRDefault="00942833" w:rsidP="009A3145">
      <w:pPr>
        <w:tabs>
          <w:tab w:val="left" w:pos="7292"/>
        </w:tabs>
        <w:jc w:val="center"/>
        <w:rPr>
          <w:b/>
          <w:sz w:val="40"/>
          <w:szCs w:val="40"/>
        </w:rPr>
      </w:pPr>
    </w:p>
    <w:p w:rsidR="00942833" w:rsidRDefault="00942833" w:rsidP="009A3145">
      <w:pPr>
        <w:tabs>
          <w:tab w:val="left" w:pos="7292"/>
        </w:tabs>
        <w:jc w:val="center"/>
        <w:rPr>
          <w:b/>
          <w:sz w:val="40"/>
          <w:szCs w:val="40"/>
        </w:rPr>
      </w:pPr>
    </w:p>
    <w:p w:rsidR="00942833" w:rsidRDefault="00942833" w:rsidP="009A3145">
      <w:pPr>
        <w:tabs>
          <w:tab w:val="left" w:pos="7292"/>
        </w:tabs>
        <w:jc w:val="center"/>
        <w:rPr>
          <w:b/>
          <w:sz w:val="40"/>
          <w:szCs w:val="40"/>
        </w:rPr>
      </w:pPr>
    </w:p>
    <w:p w:rsidR="00942833" w:rsidRDefault="00942833" w:rsidP="009A3145">
      <w:pPr>
        <w:tabs>
          <w:tab w:val="left" w:pos="7292"/>
        </w:tabs>
        <w:jc w:val="center"/>
        <w:rPr>
          <w:b/>
          <w:sz w:val="40"/>
          <w:szCs w:val="40"/>
        </w:rPr>
      </w:pPr>
    </w:p>
    <w:p w:rsidR="00942833" w:rsidRDefault="00942833" w:rsidP="009A3145">
      <w:pPr>
        <w:tabs>
          <w:tab w:val="left" w:pos="7292"/>
        </w:tabs>
        <w:jc w:val="center"/>
        <w:rPr>
          <w:b/>
          <w:sz w:val="40"/>
          <w:szCs w:val="40"/>
        </w:rPr>
      </w:pPr>
    </w:p>
    <w:p w:rsidR="00942833" w:rsidRDefault="00942833" w:rsidP="009A3145">
      <w:pPr>
        <w:tabs>
          <w:tab w:val="left" w:pos="7292"/>
        </w:tabs>
        <w:jc w:val="center"/>
        <w:rPr>
          <w:b/>
          <w:sz w:val="40"/>
          <w:szCs w:val="40"/>
        </w:rPr>
      </w:pPr>
    </w:p>
    <w:p w:rsidR="00942833" w:rsidRDefault="00942833" w:rsidP="009A3145">
      <w:pPr>
        <w:tabs>
          <w:tab w:val="left" w:pos="7292"/>
        </w:tabs>
        <w:jc w:val="center"/>
        <w:rPr>
          <w:b/>
          <w:sz w:val="40"/>
          <w:szCs w:val="40"/>
        </w:rPr>
      </w:pPr>
    </w:p>
    <w:p w:rsidR="00942833" w:rsidRDefault="00942833" w:rsidP="009A3145">
      <w:pPr>
        <w:tabs>
          <w:tab w:val="left" w:pos="7292"/>
        </w:tabs>
        <w:jc w:val="center"/>
        <w:rPr>
          <w:b/>
          <w:sz w:val="40"/>
          <w:szCs w:val="40"/>
        </w:rPr>
      </w:pPr>
    </w:p>
    <w:p w:rsidR="00942833" w:rsidRDefault="00942833" w:rsidP="009A3145">
      <w:pPr>
        <w:tabs>
          <w:tab w:val="left" w:pos="7292"/>
        </w:tabs>
        <w:jc w:val="center"/>
        <w:rPr>
          <w:b/>
          <w:sz w:val="40"/>
          <w:szCs w:val="40"/>
        </w:rPr>
      </w:pPr>
    </w:p>
    <w:p w:rsidR="00942833" w:rsidRDefault="00942833" w:rsidP="009A3145">
      <w:pPr>
        <w:tabs>
          <w:tab w:val="left" w:pos="7292"/>
        </w:tabs>
        <w:jc w:val="center"/>
        <w:rPr>
          <w:b/>
          <w:sz w:val="40"/>
          <w:szCs w:val="40"/>
        </w:rPr>
      </w:pPr>
    </w:p>
    <w:p w:rsidR="00942833" w:rsidRDefault="00942833" w:rsidP="009A3145">
      <w:pPr>
        <w:tabs>
          <w:tab w:val="left" w:pos="7292"/>
        </w:tabs>
        <w:jc w:val="center"/>
        <w:rPr>
          <w:b/>
          <w:sz w:val="40"/>
          <w:szCs w:val="40"/>
        </w:rPr>
      </w:pPr>
    </w:p>
    <w:p w:rsidR="002B59A0" w:rsidRDefault="002B59A0" w:rsidP="009A3145">
      <w:pPr>
        <w:tabs>
          <w:tab w:val="left" w:pos="7292"/>
        </w:tabs>
        <w:jc w:val="center"/>
        <w:rPr>
          <w:b/>
          <w:sz w:val="40"/>
          <w:szCs w:val="40"/>
        </w:rPr>
      </w:pPr>
      <w:r w:rsidRPr="00CE1C5B">
        <w:rPr>
          <w:b/>
          <w:sz w:val="40"/>
          <w:szCs w:val="40"/>
        </w:rPr>
        <w:lastRenderedPageBreak/>
        <w:t>SOFTWARE SPECIFICATIONS</w:t>
      </w:r>
    </w:p>
    <w:p w:rsidR="00DC712E" w:rsidRDefault="00C0164F" w:rsidP="005A1B6C">
      <w:pPr>
        <w:tabs>
          <w:tab w:val="left" w:pos="7292"/>
        </w:tabs>
        <w:jc w:val="both"/>
        <w:rPr>
          <w:sz w:val="32"/>
          <w:szCs w:val="32"/>
        </w:rPr>
      </w:pPr>
      <w:r w:rsidRPr="007F0349">
        <w:rPr>
          <w:b/>
          <w:sz w:val="32"/>
          <w:szCs w:val="32"/>
        </w:rPr>
        <w:t>Functionality: -</w:t>
      </w:r>
      <w:r>
        <w:rPr>
          <w:sz w:val="32"/>
          <w:szCs w:val="32"/>
        </w:rPr>
        <w:t xml:space="preserve"> the software</w:t>
      </w:r>
      <w:r w:rsidR="00DC712E">
        <w:rPr>
          <w:sz w:val="32"/>
          <w:szCs w:val="32"/>
        </w:rPr>
        <w:t xml:space="preserve"> must function</w:t>
      </w:r>
      <w:r>
        <w:rPr>
          <w:sz w:val="32"/>
          <w:szCs w:val="32"/>
        </w:rPr>
        <w:t xml:space="preserve"> </w:t>
      </w:r>
      <w:r w:rsidR="00DC712E">
        <w:rPr>
          <w:sz w:val="32"/>
          <w:szCs w:val="32"/>
        </w:rPr>
        <w:t xml:space="preserve">mostly. In case of an error occurred it must close with exact error provided </w:t>
      </w:r>
    </w:p>
    <w:p w:rsidR="00DC712E" w:rsidRDefault="00DC712E" w:rsidP="005A1B6C">
      <w:pPr>
        <w:tabs>
          <w:tab w:val="left" w:pos="7292"/>
        </w:tabs>
        <w:jc w:val="both"/>
        <w:rPr>
          <w:sz w:val="32"/>
          <w:szCs w:val="32"/>
        </w:rPr>
      </w:pPr>
      <w:r w:rsidRPr="007F0349">
        <w:rPr>
          <w:b/>
          <w:sz w:val="32"/>
          <w:szCs w:val="32"/>
        </w:rPr>
        <w:t>Performance: -</w:t>
      </w:r>
      <w:r>
        <w:rPr>
          <w:sz w:val="32"/>
          <w:szCs w:val="32"/>
        </w:rPr>
        <w:t xml:space="preserve"> the software should perform well, which means the software should function as per user needs with lesser time consumption i.e. high speed.</w:t>
      </w:r>
    </w:p>
    <w:p w:rsidR="00DC712E" w:rsidRDefault="00DC712E" w:rsidP="005A1B6C">
      <w:pPr>
        <w:tabs>
          <w:tab w:val="left" w:pos="7292"/>
        </w:tabs>
        <w:jc w:val="both"/>
        <w:rPr>
          <w:sz w:val="32"/>
          <w:szCs w:val="32"/>
        </w:rPr>
      </w:pPr>
      <w:r w:rsidRPr="007F0349">
        <w:rPr>
          <w:b/>
          <w:sz w:val="32"/>
          <w:szCs w:val="32"/>
        </w:rPr>
        <w:t>Maintenance: -</w:t>
      </w:r>
      <w:r>
        <w:rPr>
          <w:sz w:val="32"/>
          <w:szCs w:val="32"/>
        </w:rPr>
        <w:t xml:space="preserve">the software should be updated from time to time </w:t>
      </w:r>
    </w:p>
    <w:p w:rsidR="00D70DEB" w:rsidRDefault="00DC712E" w:rsidP="005A1B6C">
      <w:pPr>
        <w:tabs>
          <w:tab w:val="left" w:pos="7292"/>
        </w:tabs>
        <w:jc w:val="both"/>
        <w:rPr>
          <w:sz w:val="32"/>
          <w:szCs w:val="32"/>
        </w:rPr>
      </w:pPr>
      <w:r w:rsidRPr="007F0349">
        <w:rPr>
          <w:b/>
          <w:sz w:val="32"/>
          <w:szCs w:val="32"/>
        </w:rPr>
        <w:t>Safety: -</w:t>
      </w:r>
      <w:r>
        <w:rPr>
          <w:sz w:val="32"/>
          <w:szCs w:val="32"/>
        </w:rPr>
        <w:t xml:space="preserve">the software must provide safety to user in terms of data entrusted by them towards the software </w:t>
      </w:r>
      <w:r w:rsidR="00D70DEB">
        <w:rPr>
          <w:sz w:val="32"/>
          <w:szCs w:val="32"/>
        </w:rPr>
        <w:t>while using it.</w:t>
      </w:r>
    </w:p>
    <w:p w:rsidR="00D70DEB" w:rsidRDefault="00D70DEB" w:rsidP="005A1B6C">
      <w:pPr>
        <w:tabs>
          <w:tab w:val="left" w:pos="7292"/>
        </w:tabs>
        <w:jc w:val="both"/>
        <w:rPr>
          <w:sz w:val="32"/>
          <w:szCs w:val="32"/>
        </w:rPr>
      </w:pPr>
      <w:r w:rsidRPr="007F0349">
        <w:rPr>
          <w:b/>
          <w:sz w:val="32"/>
          <w:szCs w:val="32"/>
        </w:rPr>
        <w:t>Quality: -</w:t>
      </w:r>
      <w:r>
        <w:rPr>
          <w:sz w:val="32"/>
          <w:szCs w:val="32"/>
        </w:rPr>
        <w:t>the software should be of good quality which means it must be ensure speed, better portability, user friendly interface etc.</w:t>
      </w:r>
    </w:p>
    <w:p w:rsidR="00C0164F" w:rsidRPr="00C0164F" w:rsidRDefault="00D70DEB" w:rsidP="005A1B6C">
      <w:pPr>
        <w:tabs>
          <w:tab w:val="left" w:pos="7292"/>
        </w:tabs>
        <w:jc w:val="both"/>
        <w:rPr>
          <w:sz w:val="32"/>
          <w:szCs w:val="32"/>
        </w:rPr>
      </w:pPr>
      <w:r w:rsidRPr="007F0349">
        <w:rPr>
          <w:b/>
          <w:sz w:val="32"/>
          <w:szCs w:val="32"/>
        </w:rPr>
        <w:t>Reliability: -</w:t>
      </w:r>
      <w:r>
        <w:rPr>
          <w:sz w:val="32"/>
          <w:szCs w:val="32"/>
        </w:rPr>
        <w:t xml:space="preserve"> the software must be reliable in terms of results</w:t>
      </w:r>
      <w:r w:rsidR="00CA013C">
        <w:rPr>
          <w:sz w:val="32"/>
          <w:szCs w:val="32"/>
        </w:rPr>
        <w:t xml:space="preserve">. They should provide optimum solution with minimum error. </w:t>
      </w:r>
      <w:r>
        <w:rPr>
          <w:sz w:val="32"/>
          <w:szCs w:val="32"/>
        </w:rPr>
        <w:t xml:space="preserve"> </w:t>
      </w:r>
      <w:r w:rsidR="00DC712E">
        <w:rPr>
          <w:sz w:val="32"/>
          <w:szCs w:val="32"/>
        </w:rPr>
        <w:t xml:space="preserve">    </w:t>
      </w:r>
    </w:p>
    <w:p w:rsidR="002B59A0" w:rsidRDefault="002B59A0" w:rsidP="009A3145">
      <w:pPr>
        <w:tabs>
          <w:tab w:val="left" w:pos="7292"/>
        </w:tabs>
        <w:jc w:val="both"/>
        <w:rPr>
          <w:b/>
          <w:sz w:val="32"/>
          <w:szCs w:val="32"/>
        </w:rPr>
      </w:pPr>
    </w:p>
    <w:p w:rsidR="00AC3CAF" w:rsidRDefault="00AC3CAF" w:rsidP="009A3145">
      <w:pPr>
        <w:tabs>
          <w:tab w:val="left" w:pos="7292"/>
        </w:tabs>
        <w:jc w:val="both"/>
        <w:rPr>
          <w:b/>
          <w:sz w:val="32"/>
          <w:szCs w:val="32"/>
        </w:rPr>
      </w:pPr>
    </w:p>
    <w:p w:rsidR="00AC3CAF" w:rsidRDefault="00AC3CAF" w:rsidP="009A3145">
      <w:pPr>
        <w:tabs>
          <w:tab w:val="left" w:pos="7292"/>
        </w:tabs>
        <w:jc w:val="both"/>
        <w:rPr>
          <w:b/>
          <w:sz w:val="32"/>
          <w:szCs w:val="32"/>
        </w:rPr>
      </w:pPr>
    </w:p>
    <w:p w:rsidR="00AC3CAF" w:rsidRDefault="00AC3CAF" w:rsidP="009A3145">
      <w:pPr>
        <w:tabs>
          <w:tab w:val="left" w:pos="7292"/>
        </w:tabs>
        <w:jc w:val="both"/>
        <w:rPr>
          <w:b/>
          <w:sz w:val="32"/>
          <w:szCs w:val="32"/>
        </w:rPr>
      </w:pPr>
    </w:p>
    <w:p w:rsidR="00AC3CAF" w:rsidRDefault="00AC3CAF" w:rsidP="009A3145">
      <w:pPr>
        <w:tabs>
          <w:tab w:val="left" w:pos="7292"/>
        </w:tabs>
        <w:jc w:val="both"/>
        <w:rPr>
          <w:b/>
          <w:sz w:val="32"/>
          <w:szCs w:val="32"/>
        </w:rPr>
      </w:pPr>
    </w:p>
    <w:p w:rsidR="001777C8" w:rsidRDefault="001777C8" w:rsidP="009A3145">
      <w:pPr>
        <w:tabs>
          <w:tab w:val="left" w:pos="7292"/>
        </w:tabs>
        <w:jc w:val="both"/>
        <w:rPr>
          <w:b/>
          <w:sz w:val="32"/>
          <w:szCs w:val="32"/>
        </w:rPr>
      </w:pPr>
    </w:p>
    <w:p w:rsidR="00AC3CAF" w:rsidRDefault="00AC3CAF" w:rsidP="009A3145">
      <w:pPr>
        <w:tabs>
          <w:tab w:val="left" w:pos="7292"/>
        </w:tabs>
        <w:jc w:val="both"/>
        <w:rPr>
          <w:b/>
          <w:sz w:val="32"/>
          <w:szCs w:val="32"/>
        </w:rPr>
      </w:pPr>
    </w:p>
    <w:p w:rsidR="007A0FA0" w:rsidRDefault="007A0FA0" w:rsidP="007A0FA0">
      <w:pPr>
        <w:tabs>
          <w:tab w:val="left" w:pos="7292"/>
        </w:tabs>
        <w:rPr>
          <w:b/>
          <w:sz w:val="32"/>
          <w:szCs w:val="32"/>
        </w:rPr>
      </w:pPr>
    </w:p>
    <w:p w:rsidR="00AC3CAF" w:rsidRDefault="00AC3CAF" w:rsidP="007A0FA0">
      <w:pPr>
        <w:tabs>
          <w:tab w:val="left" w:pos="7292"/>
        </w:tabs>
        <w:jc w:val="center"/>
        <w:rPr>
          <w:b/>
          <w:sz w:val="40"/>
          <w:szCs w:val="40"/>
        </w:rPr>
      </w:pPr>
      <w:r w:rsidRPr="00CE1C5B">
        <w:rPr>
          <w:b/>
          <w:sz w:val="40"/>
          <w:szCs w:val="40"/>
        </w:rPr>
        <w:t>MODULES</w:t>
      </w:r>
    </w:p>
    <w:p w:rsidR="00AC3CAF" w:rsidRDefault="002526E8" w:rsidP="00AC3CAF">
      <w:pPr>
        <w:tabs>
          <w:tab w:val="left" w:pos="7292"/>
        </w:tabs>
        <w:jc w:val="center"/>
        <w:rPr>
          <w:b/>
          <w:sz w:val="32"/>
          <w:szCs w:val="32"/>
        </w:rPr>
      </w:pPr>
      <w:r>
        <w:rPr>
          <w:b/>
          <w:noProof/>
          <w:color w:val="auto"/>
          <w:sz w:val="32"/>
          <w:szCs w:val="32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1AB8BCC7" wp14:editId="3C2EF177">
            <wp:simplePos x="0" y="0"/>
            <wp:positionH relativeFrom="column">
              <wp:posOffset>-209145</wp:posOffset>
            </wp:positionH>
            <wp:positionV relativeFrom="paragraph">
              <wp:posOffset>233086</wp:posOffset>
            </wp:positionV>
            <wp:extent cx="5486400" cy="1682885"/>
            <wp:effectExtent l="0" t="0" r="0" b="0"/>
            <wp:wrapNone/>
            <wp:docPr id="1" name="Picture 1" descr="C:\Users\KINGOFCARS3711\Desktop\Untitled Diagram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GOFCARS3711\Desktop\Untitled Diagram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032" cy="168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3CAF" w:rsidRDefault="00AC3CAF" w:rsidP="00AC3CAF">
      <w:pPr>
        <w:tabs>
          <w:tab w:val="left" w:pos="7292"/>
        </w:tabs>
        <w:jc w:val="center"/>
        <w:rPr>
          <w:b/>
          <w:sz w:val="32"/>
          <w:szCs w:val="32"/>
        </w:rPr>
      </w:pPr>
    </w:p>
    <w:p w:rsidR="00AC3CAF" w:rsidRDefault="00AC3CAF" w:rsidP="00AC3CAF">
      <w:pPr>
        <w:tabs>
          <w:tab w:val="left" w:pos="7292"/>
        </w:tabs>
        <w:jc w:val="center"/>
        <w:rPr>
          <w:b/>
          <w:sz w:val="32"/>
          <w:szCs w:val="32"/>
        </w:rPr>
      </w:pPr>
    </w:p>
    <w:p w:rsidR="00AC3CAF" w:rsidRDefault="00AC3CAF" w:rsidP="00AC3CAF">
      <w:pPr>
        <w:tabs>
          <w:tab w:val="left" w:pos="7292"/>
        </w:tabs>
        <w:jc w:val="center"/>
        <w:rPr>
          <w:b/>
          <w:sz w:val="32"/>
          <w:szCs w:val="32"/>
        </w:rPr>
      </w:pPr>
    </w:p>
    <w:p w:rsidR="00AC3CAF" w:rsidRDefault="00AC3CAF" w:rsidP="00AC3CAF">
      <w:pPr>
        <w:tabs>
          <w:tab w:val="left" w:pos="7292"/>
        </w:tabs>
        <w:jc w:val="center"/>
        <w:rPr>
          <w:b/>
          <w:sz w:val="32"/>
          <w:szCs w:val="32"/>
        </w:rPr>
      </w:pPr>
    </w:p>
    <w:p w:rsidR="002526E8" w:rsidRPr="002526E8" w:rsidRDefault="002526E8" w:rsidP="002526E8">
      <w:pPr>
        <w:tabs>
          <w:tab w:val="left" w:pos="7292"/>
        </w:tabs>
        <w:rPr>
          <w:sz w:val="32"/>
          <w:szCs w:val="32"/>
        </w:rPr>
      </w:pPr>
    </w:p>
    <w:p w:rsidR="002526E8" w:rsidRPr="002526E8" w:rsidRDefault="002526E8" w:rsidP="005A1B6C">
      <w:pPr>
        <w:tabs>
          <w:tab w:val="left" w:pos="7292"/>
        </w:tabs>
        <w:jc w:val="both"/>
        <w:rPr>
          <w:color w:val="auto"/>
          <w:sz w:val="32"/>
          <w:szCs w:val="32"/>
        </w:rPr>
      </w:pPr>
      <w:r w:rsidRPr="002526E8">
        <w:rPr>
          <w:color w:val="auto"/>
          <w:sz w:val="32"/>
          <w:szCs w:val="32"/>
        </w:rPr>
        <w:t xml:space="preserve">The two main modules of our Rental bike system is </w:t>
      </w:r>
      <w:r w:rsidR="00372A6A">
        <w:rPr>
          <w:color w:val="auto"/>
          <w:sz w:val="32"/>
          <w:szCs w:val="32"/>
        </w:rPr>
        <w:t>Admin and U</w:t>
      </w:r>
      <w:r w:rsidRPr="002526E8">
        <w:rPr>
          <w:color w:val="auto"/>
          <w:sz w:val="32"/>
          <w:szCs w:val="32"/>
        </w:rPr>
        <w:t>ser. They our further divided into its sub module.</w:t>
      </w:r>
      <w:r w:rsidRPr="002526E8">
        <w:rPr>
          <w:noProof/>
          <w:color w:val="auto"/>
          <w:sz w:val="32"/>
          <w:szCs w:val="32"/>
          <w:lang w:val="en-IN" w:eastAsia="en-IN"/>
        </w:rPr>
        <w:t>Under the admin modu</w:t>
      </w:r>
      <w:r>
        <w:rPr>
          <w:noProof/>
          <w:color w:val="auto"/>
          <w:sz w:val="32"/>
          <w:szCs w:val="32"/>
          <w:lang w:val="en-IN" w:eastAsia="en-IN"/>
        </w:rPr>
        <w:t>le we have</w:t>
      </w:r>
      <w:r w:rsidR="00372A6A">
        <w:rPr>
          <w:noProof/>
          <w:color w:val="auto"/>
          <w:sz w:val="32"/>
          <w:szCs w:val="32"/>
          <w:lang w:val="en-IN" w:eastAsia="en-IN"/>
        </w:rPr>
        <w:t xml:space="preserve"> theree sub modules such </w:t>
      </w:r>
      <w:r>
        <w:rPr>
          <w:noProof/>
          <w:color w:val="auto"/>
          <w:sz w:val="32"/>
          <w:szCs w:val="32"/>
          <w:lang w:val="en-IN" w:eastAsia="en-IN"/>
        </w:rPr>
        <w:t xml:space="preserve"> </w:t>
      </w:r>
      <w:r w:rsidR="00372A6A">
        <w:rPr>
          <w:noProof/>
          <w:color w:val="auto"/>
          <w:sz w:val="32"/>
          <w:szCs w:val="32"/>
          <w:lang w:val="en-IN" w:eastAsia="en-IN"/>
        </w:rPr>
        <w:t xml:space="preserve">as Vehicle collection, Finance and Maintence.In User module we have two important sub module like Registeration and Login.   </w:t>
      </w:r>
    </w:p>
    <w:p w:rsidR="00AC3CAF" w:rsidRDefault="00AC3CAF" w:rsidP="005A1B6C">
      <w:pPr>
        <w:tabs>
          <w:tab w:val="left" w:pos="7292"/>
        </w:tabs>
        <w:jc w:val="both"/>
        <w:rPr>
          <w:b/>
          <w:sz w:val="32"/>
          <w:szCs w:val="32"/>
        </w:rPr>
      </w:pPr>
    </w:p>
    <w:p w:rsidR="00AC3CAF" w:rsidRPr="00FB0D97" w:rsidRDefault="00372A6A" w:rsidP="005A1B6C">
      <w:pPr>
        <w:pStyle w:val="ListParagraph"/>
        <w:numPr>
          <w:ilvl w:val="0"/>
          <w:numId w:val="12"/>
        </w:numPr>
        <w:tabs>
          <w:tab w:val="left" w:pos="7292"/>
        </w:tabs>
        <w:jc w:val="both"/>
        <w:rPr>
          <w:noProof/>
          <w:color w:val="auto"/>
          <w:sz w:val="32"/>
          <w:szCs w:val="32"/>
          <w:lang w:val="en-IN" w:eastAsia="en-IN"/>
        </w:rPr>
      </w:pPr>
      <w:r w:rsidRPr="00FB0D97">
        <w:rPr>
          <w:noProof/>
          <w:color w:val="auto"/>
          <w:sz w:val="32"/>
          <w:szCs w:val="32"/>
          <w:lang w:val="en-IN" w:eastAsia="en-IN"/>
        </w:rPr>
        <w:t xml:space="preserve">Vehicle collection: - </w:t>
      </w:r>
      <w:r w:rsidR="007A1653" w:rsidRPr="00FB0D97">
        <w:rPr>
          <w:noProof/>
          <w:color w:val="auto"/>
          <w:sz w:val="32"/>
          <w:szCs w:val="32"/>
          <w:lang w:val="en-IN" w:eastAsia="en-IN"/>
        </w:rPr>
        <w:t xml:space="preserve">in this sub module admin can add/remove the entry of vehicles . He can also view and update the status of vehicle data.   </w:t>
      </w:r>
    </w:p>
    <w:p w:rsidR="00372A6A" w:rsidRPr="00FB0D97" w:rsidRDefault="00372A6A" w:rsidP="005A1B6C">
      <w:pPr>
        <w:pStyle w:val="ListParagraph"/>
        <w:numPr>
          <w:ilvl w:val="0"/>
          <w:numId w:val="12"/>
        </w:numPr>
        <w:tabs>
          <w:tab w:val="left" w:pos="7292"/>
        </w:tabs>
        <w:jc w:val="both"/>
        <w:rPr>
          <w:noProof/>
          <w:color w:val="auto"/>
          <w:sz w:val="32"/>
          <w:szCs w:val="32"/>
          <w:lang w:val="en-IN" w:eastAsia="en-IN"/>
        </w:rPr>
      </w:pPr>
      <w:r w:rsidRPr="00FB0D97">
        <w:rPr>
          <w:noProof/>
          <w:color w:val="auto"/>
          <w:sz w:val="32"/>
          <w:szCs w:val="32"/>
          <w:lang w:val="en-IN" w:eastAsia="en-IN"/>
        </w:rPr>
        <w:t>Finance :-</w:t>
      </w:r>
      <w:r w:rsidR="008C7EF6" w:rsidRPr="00FB0D97">
        <w:rPr>
          <w:noProof/>
          <w:color w:val="auto"/>
          <w:sz w:val="32"/>
          <w:szCs w:val="32"/>
          <w:lang w:val="en-IN" w:eastAsia="en-IN"/>
        </w:rPr>
        <w:t xml:space="preserve"> In this</w:t>
      </w:r>
      <w:r w:rsidR="007A1653" w:rsidRPr="00FB0D97">
        <w:rPr>
          <w:noProof/>
          <w:color w:val="auto"/>
          <w:sz w:val="32"/>
          <w:szCs w:val="32"/>
          <w:lang w:val="en-IN" w:eastAsia="en-IN"/>
        </w:rPr>
        <w:t xml:space="preserve"> sub module admin can view bills, sales and handle tax related data.</w:t>
      </w:r>
    </w:p>
    <w:p w:rsidR="007A1653" w:rsidRPr="00FB0D97" w:rsidRDefault="008C7EF6" w:rsidP="005A1B6C">
      <w:pPr>
        <w:pStyle w:val="ListParagraph"/>
        <w:numPr>
          <w:ilvl w:val="0"/>
          <w:numId w:val="12"/>
        </w:numPr>
        <w:tabs>
          <w:tab w:val="left" w:pos="7292"/>
        </w:tabs>
        <w:jc w:val="both"/>
        <w:rPr>
          <w:sz w:val="32"/>
          <w:szCs w:val="32"/>
        </w:rPr>
      </w:pPr>
      <w:r w:rsidRPr="00FB0D97">
        <w:rPr>
          <w:noProof/>
          <w:color w:val="auto"/>
          <w:sz w:val="32"/>
          <w:szCs w:val="32"/>
          <w:lang w:val="en-IN" w:eastAsia="en-IN"/>
        </w:rPr>
        <w:t>Maintaince: - In this sub module a</w:t>
      </w:r>
      <w:r w:rsidR="000F168D" w:rsidRPr="00FB0D97">
        <w:rPr>
          <w:noProof/>
          <w:color w:val="auto"/>
          <w:sz w:val="32"/>
          <w:szCs w:val="32"/>
          <w:lang w:val="en-IN" w:eastAsia="en-IN"/>
        </w:rPr>
        <w:t>dmin mostly recive signals during the time of servicing, P.U.C expiry, insurance expiry etc.</w:t>
      </w:r>
    </w:p>
    <w:p w:rsidR="00AC3CAF" w:rsidRDefault="00AC3CAF" w:rsidP="005A1B6C">
      <w:pPr>
        <w:tabs>
          <w:tab w:val="left" w:pos="7292"/>
        </w:tabs>
        <w:jc w:val="both"/>
        <w:rPr>
          <w:b/>
          <w:sz w:val="32"/>
          <w:szCs w:val="32"/>
        </w:rPr>
      </w:pPr>
    </w:p>
    <w:p w:rsidR="00FB0D97" w:rsidRPr="00FB0D97" w:rsidRDefault="00FB0D97" w:rsidP="005A1B6C">
      <w:pPr>
        <w:pStyle w:val="ListParagraph"/>
        <w:numPr>
          <w:ilvl w:val="0"/>
          <w:numId w:val="10"/>
        </w:numPr>
        <w:tabs>
          <w:tab w:val="left" w:pos="7292"/>
        </w:tabs>
        <w:jc w:val="both"/>
        <w:rPr>
          <w:color w:val="auto"/>
          <w:sz w:val="32"/>
          <w:szCs w:val="32"/>
        </w:rPr>
      </w:pPr>
      <w:r w:rsidRPr="00FB0D97">
        <w:rPr>
          <w:color w:val="auto"/>
          <w:sz w:val="32"/>
          <w:szCs w:val="32"/>
        </w:rPr>
        <w:lastRenderedPageBreak/>
        <w:t>Registration</w:t>
      </w:r>
      <w:r w:rsidR="000F168D" w:rsidRPr="00FB0D97">
        <w:rPr>
          <w:b/>
          <w:color w:val="auto"/>
          <w:sz w:val="32"/>
          <w:szCs w:val="32"/>
        </w:rPr>
        <w:t xml:space="preserve">: - </w:t>
      </w:r>
      <w:r w:rsidRPr="00FB0D97">
        <w:rPr>
          <w:color w:val="auto"/>
          <w:sz w:val="32"/>
          <w:szCs w:val="32"/>
        </w:rPr>
        <w:t>customers have to register in this module to access the features of the software. They need to provide their personal details like name contact number etc.</w:t>
      </w:r>
    </w:p>
    <w:p w:rsidR="000F168D" w:rsidRPr="00FB0D97" w:rsidRDefault="00FB0D97" w:rsidP="005A1B6C">
      <w:pPr>
        <w:pStyle w:val="ListParagraph"/>
        <w:numPr>
          <w:ilvl w:val="0"/>
          <w:numId w:val="10"/>
        </w:numPr>
        <w:tabs>
          <w:tab w:val="left" w:pos="7292"/>
        </w:tabs>
        <w:jc w:val="both"/>
        <w:rPr>
          <w:sz w:val="32"/>
          <w:szCs w:val="32"/>
        </w:rPr>
      </w:pPr>
      <w:r w:rsidRPr="00FB0D97">
        <w:rPr>
          <w:color w:val="auto"/>
          <w:sz w:val="32"/>
          <w:szCs w:val="32"/>
        </w:rPr>
        <w:t xml:space="preserve"> </w:t>
      </w:r>
      <w:r w:rsidR="005A3723">
        <w:rPr>
          <w:color w:val="auto"/>
          <w:sz w:val="32"/>
          <w:szCs w:val="32"/>
        </w:rPr>
        <w:t xml:space="preserve">Login: - in this sub module users credential are verified and then they can access services like renting vehicle, bill payments </w:t>
      </w:r>
      <w:r w:rsidR="00A072BE">
        <w:rPr>
          <w:color w:val="auto"/>
          <w:sz w:val="32"/>
          <w:szCs w:val="32"/>
        </w:rPr>
        <w:t>etc.</w:t>
      </w:r>
      <w:r w:rsidR="005A3723">
        <w:rPr>
          <w:color w:val="auto"/>
          <w:sz w:val="32"/>
          <w:szCs w:val="32"/>
        </w:rPr>
        <w:t xml:space="preserve">    </w:t>
      </w:r>
    </w:p>
    <w:p w:rsidR="00AC3CAF" w:rsidRDefault="00AC3CAF" w:rsidP="00AC3CAF">
      <w:pPr>
        <w:tabs>
          <w:tab w:val="left" w:pos="7292"/>
        </w:tabs>
        <w:jc w:val="center"/>
        <w:rPr>
          <w:b/>
          <w:sz w:val="32"/>
          <w:szCs w:val="32"/>
        </w:rPr>
      </w:pPr>
    </w:p>
    <w:p w:rsidR="00AC3CAF" w:rsidRDefault="00AC3CAF" w:rsidP="00AC3CAF">
      <w:pPr>
        <w:tabs>
          <w:tab w:val="left" w:pos="7292"/>
        </w:tabs>
        <w:jc w:val="center"/>
        <w:rPr>
          <w:b/>
          <w:sz w:val="32"/>
          <w:szCs w:val="32"/>
        </w:rPr>
      </w:pPr>
    </w:p>
    <w:p w:rsidR="00372A6A" w:rsidRDefault="00372A6A" w:rsidP="00AC3CAF">
      <w:pPr>
        <w:tabs>
          <w:tab w:val="left" w:pos="3523"/>
          <w:tab w:val="center" w:pos="4320"/>
          <w:tab w:val="left" w:pos="7292"/>
        </w:tabs>
        <w:rPr>
          <w:b/>
          <w:sz w:val="32"/>
          <w:szCs w:val="32"/>
        </w:rPr>
      </w:pPr>
    </w:p>
    <w:p w:rsidR="007A1653" w:rsidRDefault="007A1653" w:rsidP="00AC3CAF">
      <w:pPr>
        <w:tabs>
          <w:tab w:val="left" w:pos="3523"/>
          <w:tab w:val="center" w:pos="4320"/>
          <w:tab w:val="left" w:pos="7292"/>
        </w:tabs>
        <w:rPr>
          <w:b/>
          <w:sz w:val="32"/>
          <w:szCs w:val="32"/>
        </w:rPr>
      </w:pPr>
    </w:p>
    <w:p w:rsidR="005A1B6C" w:rsidRDefault="005A1B6C" w:rsidP="005A1B6C">
      <w:pPr>
        <w:tabs>
          <w:tab w:val="left" w:pos="3523"/>
          <w:tab w:val="center" w:pos="4320"/>
          <w:tab w:val="left" w:pos="7292"/>
        </w:tabs>
        <w:rPr>
          <w:b/>
          <w:sz w:val="40"/>
          <w:szCs w:val="40"/>
        </w:rPr>
      </w:pPr>
    </w:p>
    <w:p w:rsidR="007A0FA0" w:rsidRDefault="007A0FA0" w:rsidP="005A1B6C">
      <w:pPr>
        <w:tabs>
          <w:tab w:val="left" w:pos="3523"/>
          <w:tab w:val="center" w:pos="4320"/>
          <w:tab w:val="left" w:pos="7292"/>
        </w:tabs>
        <w:jc w:val="center"/>
        <w:rPr>
          <w:b/>
          <w:sz w:val="40"/>
          <w:szCs w:val="40"/>
        </w:rPr>
      </w:pPr>
    </w:p>
    <w:p w:rsidR="007A0FA0" w:rsidRDefault="007A0FA0" w:rsidP="005A1B6C">
      <w:pPr>
        <w:tabs>
          <w:tab w:val="left" w:pos="3523"/>
          <w:tab w:val="center" w:pos="4320"/>
          <w:tab w:val="left" w:pos="7292"/>
        </w:tabs>
        <w:jc w:val="center"/>
        <w:rPr>
          <w:b/>
          <w:sz w:val="40"/>
          <w:szCs w:val="40"/>
        </w:rPr>
      </w:pPr>
    </w:p>
    <w:p w:rsidR="007A0FA0" w:rsidRDefault="007A0FA0" w:rsidP="005A1B6C">
      <w:pPr>
        <w:tabs>
          <w:tab w:val="left" w:pos="3523"/>
          <w:tab w:val="center" w:pos="4320"/>
          <w:tab w:val="left" w:pos="7292"/>
        </w:tabs>
        <w:jc w:val="center"/>
        <w:rPr>
          <w:b/>
          <w:sz w:val="40"/>
          <w:szCs w:val="40"/>
        </w:rPr>
      </w:pPr>
    </w:p>
    <w:p w:rsidR="007A0FA0" w:rsidRDefault="007A0FA0" w:rsidP="005A1B6C">
      <w:pPr>
        <w:tabs>
          <w:tab w:val="left" w:pos="3523"/>
          <w:tab w:val="center" w:pos="4320"/>
          <w:tab w:val="left" w:pos="7292"/>
        </w:tabs>
        <w:jc w:val="center"/>
        <w:rPr>
          <w:b/>
          <w:sz w:val="40"/>
          <w:szCs w:val="40"/>
        </w:rPr>
      </w:pPr>
    </w:p>
    <w:p w:rsidR="007A0FA0" w:rsidRDefault="007A0FA0" w:rsidP="005A1B6C">
      <w:pPr>
        <w:tabs>
          <w:tab w:val="left" w:pos="3523"/>
          <w:tab w:val="center" w:pos="4320"/>
          <w:tab w:val="left" w:pos="7292"/>
        </w:tabs>
        <w:jc w:val="center"/>
        <w:rPr>
          <w:b/>
          <w:sz w:val="40"/>
          <w:szCs w:val="40"/>
        </w:rPr>
      </w:pPr>
    </w:p>
    <w:p w:rsidR="007A0FA0" w:rsidRDefault="007A0FA0" w:rsidP="005A1B6C">
      <w:pPr>
        <w:tabs>
          <w:tab w:val="left" w:pos="3523"/>
          <w:tab w:val="center" w:pos="4320"/>
          <w:tab w:val="left" w:pos="7292"/>
        </w:tabs>
        <w:jc w:val="center"/>
        <w:rPr>
          <w:b/>
          <w:sz w:val="40"/>
          <w:szCs w:val="40"/>
        </w:rPr>
      </w:pPr>
    </w:p>
    <w:p w:rsidR="007A0FA0" w:rsidRDefault="007A0FA0" w:rsidP="005A1B6C">
      <w:pPr>
        <w:tabs>
          <w:tab w:val="left" w:pos="3523"/>
          <w:tab w:val="center" w:pos="4320"/>
          <w:tab w:val="left" w:pos="7292"/>
        </w:tabs>
        <w:jc w:val="center"/>
        <w:rPr>
          <w:b/>
          <w:sz w:val="40"/>
          <w:szCs w:val="40"/>
        </w:rPr>
      </w:pPr>
    </w:p>
    <w:p w:rsidR="00085BBE" w:rsidRDefault="00085BBE" w:rsidP="00085BBE">
      <w:pPr>
        <w:tabs>
          <w:tab w:val="left" w:pos="3523"/>
          <w:tab w:val="center" w:pos="4320"/>
          <w:tab w:val="left" w:pos="7292"/>
        </w:tabs>
        <w:rPr>
          <w:b/>
          <w:sz w:val="40"/>
          <w:szCs w:val="40"/>
        </w:rPr>
      </w:pPr>
    </w:p>
    <w:p w:rsidR="00AC3CAF" w:rsidRPr="00CE1C5B" w:rsidRDefault="00AC3CAF" w:rsidP="00085BBE">
      <w:pPr>
        <w:tabs>
          <w:tab w:val="left" w:pos="3523"/>
          <w:tab w:val="center" w:pos="4320"/>
          <w:tab w:val="left" w:pos="7292"/>
        </w:tabs>
        <w:jc w:val="center"/>
        <w:rPr>
          <w:b/>
          <w:sz w:val="40"/>
          <w:szCs w:val="40"/>
        </w:rPr>
      </w:pPr>
      <w:bookmarkStart w:id="5" w:name="_GoBack"/>
      <w:bookmarkEnd w:id="5"/>
      <w:r w:rsidRPr="00CE1C5B">
        <w:rPr>
          <w:b/>
          <w:sz w:val="40"/>
          <w:szCs w:val="40"/>
        </w:rPr>
        <w:lastRenderedPageBreak/>
        <w:t>SUMMARY</w:t>
      </w:r>
    </w:p>
    <w:p w:rsidR="00AC3CAF" w:rsidRPr="004F0DC5" w:rsidRDefault="00AC3CAF" w:rsidP="005A1B6C">
      <w:pPr>
        <w:tabs>
          <w:tab w:val="left" w:pos="3523"/>
          <w:tab w:val="center" w:pos="4320"/>
          <w:tab w:val="left" w:pos="7292"/>
        </w:tabs>
        <w:jc w:val="both"/>
        <w:rPr>
          <w:sz w:val="28"/>
          <w:szCs w:val="28"/>
        </w:rPr>
      </w:pPr>
      <w:r w:rsidRPr="004F0DC5">
        <w:rPr>
          <w:sz w:val="28"/>
          <w:szCs w:val="28"/>
        </w:rPr>
        <w:t xml:space="preserve">The implementation </w:t>
      </w:r>
      <w:r w:rsidR="002645BE">
        <w:rPr>
          <w:sz w:val="28"/>
          <w:szCs w:val="28"/>
        </w:rPr>
        <w:t xml:space="preserve">of </w:t>
      </w:r>
      <w:r w:rsidRPr="004F0DC5">
        <w:rPr>
          <w:sz w:val="28"/>
          <w:szCs w:val="28"/>
        </w:rPr>
        <w:t xml:space="preserve">our project “Bike Rental System” is in progress. We </w:t>
      </w:r>
      <w:r w:rsidR="00091274">
        <w:rPr>
          <w:sz w:val="28"/>
          <w:szCs w:val="28"/>
        </w:rPr>
        <w:t>are using</w:t>
      </w:r>
      <w:r w:rsidRPr="004F0DC5">
        <w:rPr>
          <w:sz w:val="28"/>
          <w:szCs w:val="28"/>
        </w:rPr>
        <w:t xml:space="preserve"> modules which are programed on the t</w:t>
      </w:r>
      <w:r w:rsidR="004F0DC5" w:rsidRPr="004F0DC5">
        <w:rPr>
          <w:sz w:val="28"/>
          <w:szCs w:val="28"/>
        </w:rPr>
        <w:t>opics like process handling, signal handling etc.</w:t>
      </w:r>
    </w:p>
    <w:p w:rsidR="00AC3CAF" w:rsidRDefault="004F0DC5" w:rsidP="005A1B6C">
      <w:pPr>
        <w:tabs>
          <w:tab w:val="left" w:pos="3523"/>
          <w:tab w:val="center" w:pos="4320"/>
          <w:tab w:val="left" w:pos="7292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First we </w:t>
      </w:r>
      <w:r w:rsidR="00DA3131">
        <w:rPr>
          <w:sz w:val="28"/>
          <w:szCs w:val="28"/>
        </w:rPr>
        <w:t xml:space="preserve">conducted </w:t>
      </w:r>
      <w:r>
        <w:rPr>
          <w:sz w:val="28"/>
          <w:szCs w:val="28"/>
        </w:rPr>
        <w:t>research</w:t>
      </w:r>
      <w:r w:rsidR="00DA3131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DA3131">
        <w:rPr>
          <w:sz w:val="28"/>
          <w:szCs w:val="28"/>
        </w:rPr>
        <w:t xml:space="preserve">nd analysis on problems related to Bike Rental system. </w:t>
      </w:r>
      <w:r w:rsidR="009B6017">
        <w:rPr>
          <w:sz w:val="28"/>
          <w:szCs w:val="28"/>
        </w:rPr>
        <w:t xml:space="preserve">Later we started to find optimum solutions to this problems. Now we trying to program modules. Further we are going </w:t>
      </w:r>
      <w:r w:rsidR="00A558E2">
        <w:rPr>
          <w:sz w:val="28"/>
          <w:szCs w:val="28"/>
        </w:rPr>
        <w:t>to maintain the software by handling issues like debug error</w:t>
      </w:r>
      <w:r w:rsidR="00B9575A">
        <w:rPr>
          <w:sz w:val="28"/>
          <w:szCs w:val="28"/>
        </w:rPr>
        <w:t xml:space="preserve"> if present</w:t>
      </w:r>
      <w:r w:rsidR="00A558E2">
        <w:rPr>
          <w:sz w:val="28"/>
          <w:szCs w:val="28"/>
        </w:rPr>
        <w:t>, updating features</w:t>
      </w:r>
      <w:r w:rsidR="000D3689">
        <w:rPr>
          <w:sz w:val="28"/>
          <w:szCs w:val="28"/>
        </w:rPr>
        <w:t xml:space="preserve"> etc.</w:t>
      </w:r>
    </w:p>
    <w:p w:rsidR="00DA3131" w:rsidRDefault="00DA3131" w:rsidP="00AC3CAF">
      <w:pPr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DA3131" w:rsidRDefault="00DA3131" w:rsidP="00AC3CAF">
      <w:pPr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DA3131" w:rsidRDefault="00DA3131" w:rsidP="00AC3CAF">
      <w:pPr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DA3131" w:rsidRDefault="00DA3131" w:rsidP="00AC3CAF">
      <w:pPr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DA3131" w:rsidRDefault="00DA3131" w:rsidP="00AC3CAF">
      <w:pPr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A072BE" w:rsidRDefault="00A072BE" w:rsidP="00A072BE">
      <w:pPr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942833" w:rsidRDefault="00942833" w:rsidP="00A072BE">
      <w:pPr>
        <w:tabs>
          <w:tab w:val="left" w:pos="3523"/>
          <w:tab w:val="center" w:pos="4320"/>
          <w:tab w:val="left" w:pos="7292"/>
        </w:tabs>
        <w:jc w:val="center"/>
        <w:rPr>
          <w:b/>
          <w:sz w:val="40"/>
          <w:szCs w:val="40"/>
        </w:rPr>
      </w:pPr>
    </w:p>
    <w:p w:rsidR="00942833" w:rsidRDefault="00942833" w:rsidP="00A072BE">
      <w:pPr>
        <w:tabs>
          <w:tab w:val="left" w:pos="3523"/>
          <w:tab w:val="center" w:pos="4320"/>
          <w:tab w:val="left" w:pos="7292"/>
        </w:tabs>
        <w:jc w:val="center"/>
        <w:rPr>
          <w:b/>
          <w:sz w:val="40"/>
          <w:szCs w:val="40"/>
        </w:rPr>
      </w:pPr>
    </w:p>
    <w:p w:rsidR="00942833" w:rsidRDefault="00942833" w:rsidP="00A072BE">
      <w:pPr>
        <w:tabs>
          <w:tab w:val="left" w:pos="3523"/>
          <w:tab w:val="center" w:pos="4320"/>
          <w:tab w:val="left" w:pos="7292"/>
        </w:tabs>
        <w:jc w:val="center"/>
        <w:rPr>
          <w:b/>
          <w:sz w:val="40"/>
          <w:szCs w:val="40"/>
        </w:rPr>
      </w:pPr>
    </w:p>
    <w:p w:rsidR="00942833" w:rsidRDefault="00942833" w:rsidP="00A072BE">
      <w:pPr>
        <w:tabs>
          <w:tab w:val="left" w:pos="3523"/>
          <w:tab w:val="center" w:pos="4320"/>
          <w:tab w:val="left" w:pos="7292"/>
        </w:tabs>
        <w:jc w:val="center"/>
        <w:rPr>
          <w:b/>
          <w:sz w:val="40"/>
          <w:szCs w:val="40"/>
        </w:rPr>
      </w:pPr>
    </w:p>
    <w:p w:rsidR="00942833" w:rsidRDefault="00942833" w:rsidP="00A072BE">
      <w:pPr>
        <w:tabs>
          <w:tab w:val="left" w:pos="3523"/>
          <w:tab w:val="center" w:pos="4320"/>
          <w:tab w:val="left" w:pos="7292"/>
        </w:tabs>
        <w:jc w:val="center"/>
        <w:rPr>
          <w:b/>
          <w:sz w:val="40"/>
          <w:szCs w:val="40"/>
        </w:rPr>
      </w:pPr>
    </w:p>
    <w:p w:rsidR="00942833" w:rsidRDefault="00942833" w:rsidP="00A072BE">
      <w:pPr>
        <w:tabs>
          <w:tab w:val="left" w:pos="3523"/>
          <w:tab w:val="center" w:pos="4320"/>
          <w:tab w:val="left" w:pos="7292"/>
        </w:tabs>
        <w:jc w:val="center"/>
        <w:rPr>
          <w:b/>
          <w:sz w:val="40"/>
          <w:szCs w:val="40"/>
        </w:rPr>
      </w:pPr>
    </w:p>
    <w:p w:rsidR="00942833" w:rsidRDefault="00942833" w:rsidP="00A072BE">
      <w:pPr>
        <w:tabs>
          <w:tab w:val="left" w:pos="3523"/>
          <w:tab w:val="center" w:pos="4320"/>
          <w:tab w:val="left" w:pos="7292"/>
        </w:tabs>
        <w:jc w:val="center"/>
        <w:rPr>
          <w:b/>
          <w:sz w:val="40"/>
          <w:szCs w:val="40"/>
        </w:rPr>
      </w:pPr>
    </w:p>
    <w:p w:rsidR="00DA3131" w:rsidRPr="00CE1C5B" w:rsidRDefault="00DA3131" w:rsidP="00A072BE">
      <w:pPr>
        <w:tabs>
          <w:tab w:val="left" w:pos="3523"/>
          <w:tab w:val="center" w:pos="4320"/>
          <w:tab w:val="left" w:pos="7292"/>
        </w:tabs>
        <w:jc w:val="center"/>
        <w:rPr>
          <w:b/>
          <w:sz w:val="40"/>
          <w:szCs w:val="40"/>
        </w:rPr>
      </w:pPr>
      <w:r w:rsidRPr="00CE1C5B">
        <w:rPr>
          <w:b/>
          <w:sz w:val="40"/>
          <w:szCs w:val="40"/>
        </w:rPr>
        <w:lastRenderedPageBreak/>
        <w:t>APPLICATIONS</w:t>
      </w:r>
    </w:p>
    <w:p w:rsidR="00DA3131" w:rsidRPr="00452D49" w:rsidRDefault="00912F93" w:rsidP="007A0FA0">
      <w:pPr>
        <w:pStyle w:val="ListParagraph"/>
        <w:numPr>
          <w:ilvl w:val="0"/>
          <w:numId w:val="9"/>
        </w:numPr>
        <w:tabs>
          <w:tab w:val="left" w:pos="3523"/>
          <w:tab w:val="center" w:pos="4320"/>
          <w:tab w:val="left" w:pos="7292"/>
        </w:tabs>
        <w:jc w:val="both"/>
        <w:rPr>
          <w:sz w:val="28"/>
          <w:szCs w:val="28"/>
        </w:rPr>
      </w:pPr>
      <w:r w:rsidRPr="00452D49">
        <w:rPr>
          <w:sz w:val="28"/>
          <w:szCs w:val="28"/>
        </w:rPr>
        <w:t>Offer friendly customer support</w:t>
      </w:r>
      <w:r w:rsidR="00B93904" w:rsidRPr="00452D49">
        <w:rPr>
          <w:sz w:val="28"/>
          <w:szCs w:val="28"/>
        </w:rPr>
        <w:t xml:space="preserve">: - </w:t>
      </w:r>
      <w:r w:rsidRPr="00452D49">
        <w:rPr>
          <w:sz w:val="28"/>
          <w:szCs w:val="28"/>
        </w:rPr>
        <w:t xml:space="preserve">these feature allows users of application to directly contact the service provider whenever they face any problems with renting a bike. </w:t>
      </w:r>
    </w:p>
    <w:p w:rsidR="00912F93" w:rsidRPr="00452D49" w:rsidRDefault="00912F93" w:rsidP="007A0FA0">
      <w:pPr>
        <w:pStyle w:val="ListParagraph"/>
        <w:numPr>
          <w:ilvl w:val="0"/>
          <w:numId w:val="9"/>
        </w:numPr>
        <w:tabs>
          <w:tab w:val="left" w:pos="3523"/>
          <w:tab w:val="center" w:pos="4320"/>
          <w:tab w:val="left" w:pos="7292"/>
        </w:tabs>
        <w:jc w:val="both"/>
        <w:rPr>
          <w:sz w:val="28"/>
          <w:szCs w:val="28"/>
        </w:rPr>
      </w:pPr>
      <w:r w:rsidRPr="00452D49">
        <w:rPr>
          <w:sz w:val="28"/>
          <w:szCs w:val="28"/>
        </w:rPr>
        <w:t xml:space="preserve">Provide </w:t>
      </w:r>
      <w:r w:rsidR="00B93904" w:rsidRPr="00452D49">
        <w:rPr>
          <w:sz w:val="28"/>
          <w:szCs w:val="28"/>
        </w:rPr>
        <w:t xml:space="preserve">trip details: </w:t>
      </w:r>
      <w:r w:rsidRPr="00452D49">
        <w:rPr>
          <w:sz w:val="28"/>
          <w:szCs w:val="28"/>
        </w:rPr>
        <w:t xml:space="preserve">- this feature provides a detail overview of the trip, so user and service provider have an idea of where they started their journey and where they are traveling.  </w:t>
      </w:r>
    </w:p>
    <w:p w:rsidR="00912F93" w:rsidRDefault="00912F93" w:rsidP="007A0FA0">
      <w:pPr>
        <w:pStyle w:val="ListParagraph"/>
        <w:numPr>
          <w:ilvl w:val="0"/>
          <w:numId w:val="9"/>
        </w:numPr>
        <w:tabs>
          <w:tab w:val="left" w:pos="3523"/>
          <w:tab w:val="center" w:pos="4320"/>
          <w:tab w:val="left" w:pos="7292"/>
        </w:tabs>
        <w:jc w:val="both"/>
        <w:rPr>
          <w:sz w:val="28"/>
          <w:szCs w:val="28"/>
        </w:rPr>
      </w:pPr>
      <w:r w:rsidRPr="00452D49">
        <w:rPr>
          <w:sz w:val="28"/>
          <w:szCs w:val="28"/>
        </w:rPr>
        <w:t>Lock bike via bike number:</w:t>
      </w:r>
      <w:r w:rsidR="00B93904" w:rsidRPr="00452D49">
        <w:rPr>
          <w:sz w:val="28"/>
          <w:szCs w:val="28"/>
        </w:rPr>
        <w:t xml:space="preserve"> </w:t>
      </w:r>
      <w:r w:rsidRPr="00452D49">
        <w:rPr>
          <w:sz w:val="28"/>
          <w:szCs w:val="28"/>
        </w:rPr>
        <w:t>-</w:t>
      </w:r>
      <w:r w:rsidR="00AB54C4" w:rsidRPr="00452D49">
        <w:rPr>
          <w:sz w:val="28"/>
          <w:szCs w:val="28"/>
        </w:rPr>
        <w:t xml:space="preserve"> In order to manually lock the bike at the end of the trip. </w:t>
      </w:r>
    </w:p>
    <w:p w:rsidR="005F17DB" w:rsidRDefault="005F17DB" w:rsidP="007F5D5D">
      <w:pPr>
        <w:pStyle w:val="ListParagraph"/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CA06F0" w:rsidRDefault="00CA06F0" w:rsidP="00CA06F0">
      <w:pPr>
        <w:pStyle w:val="ListParagraph"/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CA06F0" w:rsidRDefault="00CA06F0" w:rsidP="00CA06F0">
      <w:pPr>
        <w:pStyle w:val="ListParagraph"/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CA06F0" w:rsidRDefault="00CA06F0" w:rsidP="00CA06F0">
      <w:pPr>
        <w:pStyle w:val="ListParagraph"/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CA06F0" w:rsidRDefault="00CA06F0" w:rsidP="00CA06F0">
      <w:pPr>
        <w:pStyle w:val="ListParagraph"/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CA06F0" w:rsidRDefault="00CA06F0" w:rsidP="00CA06F0">
      <w:pPr>
        <w:pStyle w:val="ListParagraph"/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CA06F0" w:rsidRDefault="00CA06F0" w:rsidP="00CA06F0">
      <w:pPr>
        <w:pStyle w:val="ListParagraph"/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CA06F0" w:rsidRDefault="00CA06F0" w:rsidP="00CA06F0">
      <w:pPr>
        <w:pStyle w:val="ListParagraph"/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CA06F0" w:rsidRDefault="00CA06F0" w:rsidP="00CA06F0">
      <w:pPr>
        <w:pStyle w:val="ListParagraph"/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CA06F0" w:rsidRDefault="00CA06F0" w:rsidP="00CA06F0">
      <w:pPr>
        <w:pStyle w:val="ListParagraph"/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CA06F0" w:rsidRDefault="00CA06F0" w:rsidP="00CA06F0">
      <w:pPr>
        <w:pStyle w:val="ListParagraph"/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CA06F0" w:rsidRDefault="00CA06F0" w:rsidP="00CA06F0">
      <w:pPr>
        <w:pStyle w:val="ListParagraph"/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CA06F0" w:rsidRDefault="00CA06F0" w:rsidP="00CA06F0">
      <w:pPr>
        <w:pStyle w:val="ListParagraph"/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CA06F0" w:rsidRDefault="00CA06F0" w:rsidP="00CA06F0">
      <w:pPr>
        <w:pStyle w:val="ListParagraph"/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CA06F0" w:rsidRDefault="00CA06F0" w:rsidP="00CA06F0">
      <w:pPr>
        <w:pStyle w:val="ListParagraph"/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CA06F0" w:rsidRDefault="00CA06F0" w:rsidP="00CA06F0">
      <w:pPr>
        <w:pStyle w:val="ListParagraph"/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CA06F0" w:rsidRDefault="00CA06F0" w:rsidP="00CA06F0">
      <w:pPr>
        <w:pStyle w:val="ListParagraph"/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CA06F0" w:rsidRDefault="00CA06F0" w:rsidP="00CA06F0">
      <w:pPr>
        <w:pStyle w:val="ListParagraph"/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CA06F0" w:rsidRDefault="00CA06F0" w:rsidP="00CA06F0">
      <w:pPr>
        <w:pStyle w:val="ListParagraph"/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CA06F0" w:rsidRDefault="00CA06F0" w:rsidP="00CA06F0">
      <w:pPr>
        <w:pStyle w:val="ListParagraph"/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CA06F0" w:rsidRDefault="00CA06F0" w:rsidP="00CA06F0">
      <w:pPr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D631C8" w:rsidRDefault="00D631C8" w:rsidP="00CA06F0">
      <w:pPr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CA06F0" w:rsidRPr="00D631C8" w:rsidRDefault="00CA06F0" w:rsidP="00CA06F0">
      <w:pPr>
        <w:tabs>
          <w:tab w:val="left" w:pos="3523"/>
          <w:tab w:val="center" w:pos="4320"/>
          <w:tab w:val="left" w:pos="7292"/>
        </w:tabs>
        <w:jc w:val="center"/>
        <w:rPr>
          <w:b/>
          <w:sz w:val="40"/>
          <w:szCs w:val="40"/>
        </w:rPr>
      </w:pPr>
      <w:r w:rsidRPr="00D631C8">
        <w:rPr>
          <w:b/>
          <w:sz w:val="40"/>
          <w:szCs w:val="40"/>
        </w:rPr>
        <w:lastRenderedPageBreak/>
        <w:t>CONCLUSION</w:t>
      </w:r>
    </w:p>
    <w:p w:rsidR="008805F7" w:rsidRPr="00D631C8" w:rsidRDefault="00CA06F0" w:rsidP="007A0FA0">
      <w:pPr>
        <w:tabs>
          <w:tab w:val="left" w:pos="3523"/>
          <w:tab w:val="center" w:pos="4320"/>
          <w:tab w:val="left" w:pos="7292"/>
        </w:tabs>
        <w:jc w:val="both"/>
        <w:rPr>
          <w:sz w:val="32"/>
          <w:szCs w:val="32"/>
        </w:rPr>
      </w:pPr>
      <w:r w:rsidRPr="00D631C8">
        <w:rPr>
          <w:sz w:val="32"/>
          <w:szCs w:val="32"/>
        </w:rPr>
        <w:t>The aim of our project is to design a software for bike rental agency.it will be accomplished before the deadline.</w:t>
      </w:r>
    </w:p>
    <w:p w:rsidR="007F5D5D" w:rsidRPr="00D631C8" w:rsidRDefault="008805F7" w:rsidP="007A0FA0">
      <w:pPr>
        <w:tabs>
          <w:tab w:val="left" w:pos="3523"/>
          <w:tab w:val="center" w:pos="4320"/>
          <w:tab w:val="left" w:pos="7292"/>
        </w:tabs>
        <w:jc w:val="both"/>
        <w:rPr>
          <w:sz w:val="32"/>
          <w:szCs w:val="32"/>
        </w:rPr>
      </w:pPr>
      <w:r w:rsidRPr="00D631C8">
        <w:rPr>
          <w:sz w:val="32"/>
          <w:szCs w:val="32"/>
        </w:rPr>
        <w:t xml:space="preserve">This software is designed </w:t>
      </w:r>
      <w:r w:rsidR="00361E57" w:rsidRPr="00D631C8">
        <w:rPr>
          <w:sz w:val="32"/>
          <w:szCs w:val="32"/>
        </w:rPr>
        <w:t>to reach a large audience by best possible way.</w:t>
      </w:r>
      <w:r w:rsidR="00E20834" w:rsidRPr="00D631C8">
        <w:rPr>
          <w:sz w:val="32"/>
          <w:szCs w:val="32"/>
        </w:rPr>
        <w:t>it help local authorities when they engaged in the usage of public funds, public land an</w:t>
      </w:r>
      <w:r w:rsidR="00A678F9" w:rsidRPr="00D631C8">
        <w:rPr>
          <w:sz w:val="32"/>
          <w:szCs w:val="32"/>
        </w:rPr>
        <w:t>d</w:t>
      </w:r>
      <w:r w:rsidR="00E20834" w:rsidRPr="00D631C8">
        <w:rPr>
          <w:sz w:val="32"/>
          <w:szCs w:val="32"/>
        </w:rPr>
        <w:t xml:space="preserve"> government agencies.   </w:t>
      </w:r>
    </w:p>
    <w:p w:rsidR="009B7C3C" w:rsidRDefault="009B7C3C" w:rsidP="00CA06F0">
      <w:pPr>
        <w:tabs>
          <w:tab w:val="left" w:pos="3523"/>
          <w:tab w:val="center" w:pos="4320"/>
          <w:tab w:val="left" w:pos="7292"/>
        </w:tabs>
        <w:jc w:val="both"/>
        <w:rPr>
          <w:sz w:val="28"/>
          <w:szCs w:val="28"/>
        </w:rPr>
      </w:pPr>
    </w:p>
    <w:p w:rsidR="00361E57" w:rsidRPr="00CA06F0" w:rsidRDefault="00361E57" w:rsidP="00CA06F0">
      <w:pPr>
        <w:tabs>
          <w:tab w:val="left" w:pos="3523"/>
          <w:tab w:val="center" w:pos="4320"/>
          <w:tab w:val="left" w:pos="7292"/>
        </w:tabs>
        <w:jc w:val="both"/>
        <w:rPr>
          <w:sz w:val="28"/>
          <w:szCs w:val="28"/>
        </w:rPr>
      </w:pPr>
    </w:p>
    <w:p w:rsidR="00DA3131" w:rsidRPr="00DA3131" w:rsidRDefault="00DA3131" w:rsidP="00DA3131">
      <w:pPr>
        <w:tabs>
          <w:tab w:val="left" w:pos="3523"/>
          <w:tab w:val="center" w:pos="4320"/>
          <w:tab w:val="left" w:pos="7292"/>
        </w:tabs>
        <w:jc w:val="center"/>
        <w:rPr>
          <w:b/>
          <w:sz w:val="32"/>
          <w:szCs w:val="32"/>
        </w:rPr>
      </w:pPr>
    </w:p>
    <w:p w:rsidR="00DA3131" w:rsidRDefault="00DA3131" w:rsidP="00AC3CAF">
      <w:pPr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9B7C3C" w:rsidRDefault="009B7C3C" w:rsidP="00AC3CAF">
      <w:pPr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9B7C3C" w:rsidRDefault="009B7C3C" w:rsidP="00AC3CAF">
      <w:pPr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9B7C3C" w:rsidRDefault="009B7C3C" w:rsidP="00AC3CAF">
      <w:pPr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9B7C3C" w:rsidRDefault="009B7C3C" w:rsidP="00AC3CAF">
      <w:pPr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9B7C3C" w:rsidRDefault="009B7C3C" w:rsidP="00AC3CAF">
      <w:pPr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9B7C3C" w:rsidRDefault="009B7C3C" w:rsidP="00AC3CAF">
      <w:pPr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9B7C3C" w:rsidRDefault="009B7C3C" w:rsidP="00AC3CAF">
      <w:pPr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9B7C3C" w:rsidRDefault="009B7C3C" w:rsidP="00AC3CAF">
      <w:pPr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9B7C3C" w:rsidRDefault="009B7C3C" w:rsidP="00AC3CAF">
      <w:pPr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9B7C3C" w:rsidRDefault="009B7C3C" w:rsidP="00AC3CAF">
      <w:pPr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9B7C3C" w:rsidRDefault="009B7C3C" w:rsidP="00AC3CAF">
      <w:pPr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D631C8" w:rsidRDefault="00D631C8" w:rsidP="00D631C8">
      <w:pPr>
        <w:tabs>
          <w:tab w:val="left" w:pos="3523"/>
          <w:tab w:val="center" w:pos="4320"/>
          <w:tab w:val="left" w:pos="7292"/>
        </w:tabs>
        <w:rPr>
          <w:sz w:val="28"/>
          <w:szCs w:val="28"/>
        </w:rPr>
      </w:pPr>
    </w:p>
    <w:p w:rsidR="009B7C3C" w:rsidRPr="00D631C8" w:rsidRDefault="009B7C3C" w:rsidP="00D631C8">
      <w:pPr>
        <w:tabs>
          <w:tab w:val="left" w:pos="3523"/>
          <w:tab w:val="center" w:pos="4320"/>
          <w:tab w:val="left" w:pos="7292"/>
        </w:tabs>
        <w:jc w:val="center"/>
        <w:rPr>
          <w:b/>
          <w:sz w:val="40"/>
          <w:szCs w:val="40"/>
        </w:rPr>
      </w:pPr>
      <w:r w:rsidRPr="00D631C8">
        <w:rPr>
          <w:b/>
          <w:sz w:val="40"/>
          <w:szCs w:val="40"/>
        </w:rPr>
        <w:lastRenderedPageBreak/>
        <w:t>IMPROVEMENTS</w:t>
      </w:r>
    </w:p>
    <w:p w:rsidR="009B7C3C" w:rsidRPr="00D631C8" w:rsidRDefault="009B7C3C" w:rsidP="007A0FA0">
      <w:pPr>
        <w:tabs>
          <w:tab w:val="left" w:pos="3523"/>
          <w:tab w:val="center" w:pos="4320"/>
          <w:tab w:val="left" w:pos="7292"/>
        </w:tabs>
        <w:jc w:val="both"/>
        <w:rPr>
          <w:sz w:val="32"/>
          <w:szCs w:val="32"/>
        </w:rPr>
      </w:pPr>
      <w:r w:rsidRPr="00D631C8">
        <w:rPr>
          <w:sz w:val="32"/>
          <w:szCs w:val="32"/>
        </w:rPr>
        <w:t>Multiple payment options: - it can be very important for Rental Bike System to offer a feature that allows user to easily pay after the trip comes to end.</w:t>
      </w:r>
    </w:p>
    <w:p w:rsidR="009B7C3C" w:rsidRPr="00D631C8" w:rsidRDefault="009B7C3C" w:rsidP="007A0FA0">
      <w:pPr>
        <w:tabs>
          <w:tab w:val="left" w:pos="3523"/>
          <w:tab w:val="center" w:pos="4320"/>
          <w:tab w:val="left" w:pos="7292"/>
        </w:tabs>
        <w:jc w:val="both"/>
        <w:rPr>
          <w:sz w:val="32"/>
          <w:szCs w:val="32"/>
        </w:rPr>
      </w:pPr>
      <w:r w:rsidRPr="00D631C8">
        <w:rPr>
          <w:sz w:val="32"/>
          <w:szCs w:val="32"/>
        </w:rPr>
        <w:t>Provide the “book in Advance” feature: -</w:t>
      </w:r>
      <w:r w:rsidR="00CE1C5B" w:rsidRPr="00D631C8">
        <w:rPr>
          <w:sz w:val="32"/>
          <w:szCs w:val="32"/>
        </w:rPr>
        <w:t xml:space="preserve"> users will be able to book in advance, thus there is no requirement for waiting.</w:t>
      </w:r>
    </w:p>
    <w:p w:rsidR="0022058F" w:rsidRDefault="00CE1C5B" w:rsidP="007A0FA0">
      <w:pPr>
        <w:tabs>
          <w:tab w:val="left" w:pos="3523"/>
          <w:tab w:val="center" w:pos="4320"/>
          <w:tab w:val="left" w:pos="7292"/>
        </w:tabs>
        <w:jc w:val="both"/>
        <w:rPr>
          <w:sz w:val="32"/>
          <w:szCs w:val="32"/>
        </w:rPr>
      </w:pPr>
      <w:r w:rsidRPr="00D631C8">
        <w:rPr>
          <w:sz w:val="32"/>
          <w:szCs w:val="32"/>
        </w:rPr>
        <w:t xml:space="preserve">Use of QR code to book a bike: -it will allow users to book bikes simply scanning a QR code. </w:t>
      </w:r>
    </w:p>
    <w:p w:rsidR="0022058F" w:rsidRDefault="0022058F" w:rsidP="009B7C3C">
      <w:pPr>
        <w:tabs>
          <w:tab w:val="left" w:pos="3523"/>
          <w:tab w:val="center" w:pos="4320"/>
          <w:tab w:val="left" w:pos="7292"/>
        </w:tabs>
        <w:rPr>
          <w:sz w:val="32"/>
          <w:szCs w:val="32"/>
        </w:rPr>
      </w:pPr>
    </w:p>
    <w:p w:rsidR="0022058F" w:rsidRDefault="0022058F" w:rsidP="009B7C3C">
      <w:pPr>
        <w:tabs>
          <w:tab w:val="left" w:pos="3523"/>
          <w:tab w:val="center" w:pos="4320"/>
          <w:tab w:val="left" w:pos="7292"/>
        </w:tabs>
        <w:rPr>
          <w:sz w:val="32"/>
          <w:szCs w:val="32"/>
        </w:rPr>
      </w:pPr>
    </w:p>
    <w:p w:rsidR="0022058F" w:rsidRDefault="0022058F" w:rsidP="009B7C3C">
      <w:pPr>
        <w:tabs>
          <w:tab w:val="left" w:pos="3523"/>
          <w:tab w:val="center" w:pos="4320"/>
          <w:tab w:val="left" w:pos="7292"/>
        </w:tabs>
        <w:rPr>
          <w:sz w:val="32"/>
          <w:szCs w:val="32"/>
        </w:rPr>
      </w:pPr>
    </w:p>
    <w:p w:rsidR="0022058F" w:rsidRDefault="0022058F" w:rsidP="009B7C3C">
      <w:pPr>
        <w:tabs>
          <w:tab w:val="left" w:pos="3523"/>
          <w:tab w:val="center" w:pos="4320"/>
          <w:tab w:val="left" w:pos="7292"/>
        </w:tabs>
        <w:rPr>
          <w:sz w:val="32"/>
          <w:szCs w:val="32"/>
        </w:rPr>
      </w:pPr>
    </w:p>
    <w:p w:rsidR="0022058F" w:rsidRDefault="0022058F" w:rsidP="009B7C3C">
      <w:pPr>
        <w:tabs>
          <w:tab w:val="left" w:pos="3523"/>
          <w:tab w:val="center" w:pos="4320"/>
          <w:tab w:val="left" w:pos="7292"/>
        </w:tabs>
        <w:rPr>
          <w:sz w:val="32"/>
          <w:szCs w:val="32"/>
        </w:rPr>
      </w:pPr>
    </w:p>
    <w:p w:rsidR="0022058F" w:rsidRDefault="0022058F" w:rsidP="009B7C3C">
      <w:pPr>
        <w:tabs>
          <w:tab w:val="left" w:pos="3523"/>
          <w:tab w:val="center" w:pos="4320"/>
          <w:tab w:val="left" w:pos="7292"/>
        </w:tabs>
        <w:rPr>
          <w:sz w:val="32"/>
          <w:szCs w:val="32"/>
        </w:rPr>
      </w:pPr>
    </w:p>
    <w:p w:rsidR="0022058F" w:rsidRDefault="0022058F" w:rsidP="009B7C3C">
      <w:pPr>
        <w:tabs>
          <w:tab w:val="left" w:pos="3523"/>
          <w:tab w:val="center" w:pos="4320"/>
          <w:tab w:val="left" w:pos="7292"/>
        </w:tabs>
        <w:rPr>
          <w:sz w:val="32"/>
          <w:szCs w:val="32"/>
        </w:rPr>
      </w:pPr>
    </w:p>
    <w:p w:rsidR="0022058F" w:rsidRDefault="0022058F" w:rsidP="009B7C3C">
      <w:pPr>
        <w:tabs>
          <w:tab w:val="left" w:pos="3523"/>
          <w:tab w:val="center" w:pos="4320"/>
          <w:tab w:val="left" w:pos="7292"/>
        </w:tabs>
        <w:rPr>
          <w:sz w:val="32"/>
          <w:szCs w:val="32"/>
        </w:rPr>
      </w:pPr>
    </w:p>
    <w:p w:rsidR="0022058F" w:rsidRDefault="0022058F" w:rsidP="009B7C3C">
      <w:pPr>
        <w:tabs>
          <w:tab w:val="left" w:pos="3523"/>
          <w:tab w:val="center" w:pos="4320"/>
          <w:tab w:val="left" w:pos="7292"/>
        </w:tabs>
        <w:rPr>
          <w:sz w:val="32"/>
          <w:szCs w:val="32"/>
        </w:rPr>
      </w:pPr>
    </w:p>
    <w:p w:rsidR="0022058F" w:rsidRDefault="0022058F" w:rsidP="009B7C3C">
      <w:pPr>
        <w:tabs>
          <w:tab w:val="left" w:pos="3523"/>
          <w:tab w:val="center" w:pos="4320"/>
          <w:tab w:val="left" w:pos="7292"/>
        </w:tabs>
        <w:rPr>
          <w:sz w:val="32"/>
          <w:szCs w:val="32"/>
        </w:rPr>
      </w:pPr>
    </w:p>
    <w:p w:rsidR="0022058F" w:rsidRDefault="0022058F" w:rsidP="009B7C3C">
      <w:pPr>
        <w:tabs>
          <w:tab w:val="left" w:pos="3523"/>
          <w:tab w:val="center" w:pos="4320"/>
          <w:tab w:val="left" w:pos="7292"/>
        </w:tabs>
        <w:rPr>
          <w:sz w:val="32"/>
          <w:szCs w:val="32"/>
        </w:rPr>
      </w:pPr>
    </w:p>
    <w:p w:rsidR="0022058F" w:rsidRDefault="0022058F" w:rsidP="009B7C3C">
      <w:pPr>
        <w:tabs>
          <w:tab w:val="left" w:pos="3523"/>
          <w:tab w:val="center" w:pos="4320"/>
          <w:tab w:val="left" w:pos="7292"/>
        </w:tabs>
        <w:rPr>
          <w:sz w:val="32"/>
          <w:szCs w:val="32"/>
        </w:rPr>
      </w:pPr>
    </w:p>
    <w:p w:rsidR="0022058F" w:rsidRDefault="0022058F" w:rsidP="009B7C3C">
      <w:pPr>
        <w:tabs>
          <w:tab w:val="left" w:pos="3523"/>
          <w:tab w:val="center" w:pos="4320"/>
          <w:tab w:val="left" w:pos="7292"/>
        </w:tabs>
        <w:rPr>
          <w:sz w:val="32"/>
          <w:szCs w:val="32"/>
        </w:rPr>
      </w:pPr>
    </w:p>
    <w:p w:rsidR="00CE1C5B" w:rsidRDefault="0022058F" w:rsidP="0022058F">
      <w:pPr>
        <w:tabs>
          <w:tab w:val="left" w:pos="3523"/>
          <w:tab w:val="center" w:pos="4320"/>
          <w:tab w:val="left" w:pos="7292"/>
        </w:tabs>
        <w:jc w:val="center"/>
        <w:rPr>
          <w:b/>
          <w:sz w:val="40"/>
          <w:szCs w:val="40"/>
        </w:rPr>
      </w:pPr>
      <w:r w:rsidRPr="0022058F">
        <w:rPr>
          <w:b/>
          <w:sz w:val="40"/>
          <w:szCs w:val="40"/>
        </w:rPr>
        <w:lastRenderedPageBreak/>
        <w:t>BIBLIOGRAPHY</w:t>
      </w:r>
    </w:p>
    <w:p w:rsidR="00DF0BF7" w:rsidRDefault="00DF0BF7" w:rsidP="00DF0BF7">
      <w:pPr>
        <w:tabs>
          <w:tab w:val="left" w:pos="3523"/>
          <w:tab w:val="center" w:pos="4320"/>
          <w:tab w:val="left" w:pos="729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Reference sites</w:t>
      </w:r>
    </w:p>
    <w:p w:rsidR="00DF0BF7" w:rsidRPr="001757A8" w:rsidRDefault="00142196" w:rsidP="001757A8">
      <w:pPr>
        <w:pStyle w:val="ListParagraph"/>
        <w:numPr>
          <w:ilvl w:val="0"/>
          <w:numId w:val="13"/>
        </w:numPr>
        <w:tabs>
          <w:tab w:val="left" w:pos="3523"/>
          <w:tab w:val="center" w:pos="4320"/>
          <w:tab w:val="left" w:pos="7292"/>
        </w:tabs>
        <w:rPr>
          <w:color w:val="auto"/>
          <w:sz w:val="32"/>
          <w:szCs w:val="32"/>
        </w:rPr>
      </w:pPr>
      <w:hyperlink r:id="rId12" w:history="1">
        <w:r w:rsidR="00DF0BF7" w:rsidRPr="001757A8">
          <w:rPr>
            <w:rStyle w:val="Hyperlink"/>
            <w:color w:val="auto"/>
            <w:sz w:val="32"/>
            <w:szCs w:val="32"/>
          </w:rPr>
          <w:t>www.geekforgeek.com</w:t>
        </w:r>
      </w:hyperlink>
    </w:p>
    <w:p w:rsidR="00DF0BF7" w:rsidRPr="001757A8" w:rsidRDefault="00142196" w:rsidP="001757A8">
      <w:pPr>
        <w:pStyle w:val="ListParagraph"/>
        <w:numPr>
          <w:ilvl w:val="0"/>
          <w:numId w:val="13"/>
        </w:numPr>
        <w:tabs>
          <w:tab w:val="left" w:pos="3523"/>
          <w:tab w:val="center" w:pos="4320"/>
          <w:tab w:val="left" w:pos="7292"/>
        </w:tabs>
        <w:rPr>
          <w:color w:val="auto"/>
          <w:sz w:val="32"/>
          <w:szCs w:val="32"/>
        </w:rPr>
      </w:pPr>
      <w:hyperlink r:id="rId13" w:history="1">
        <w:r w:rsidR="001757A8" w:rsidRPr="001757A8">
          <w:rPr>
            <w:rStyle w:val="Hyperlink"/>
            <w:color w:val="auto"/>
            <w:sz w:val="32"/>
            <w:szCs w:val="32"/>
          </w:rPr>
          <w:t>www.wikipedia.org</w:t>
        </w:r>
      </w:hyperlink>
    </w:p>
    <w:p w:rsidR="001757A8" w:rsidRDefault="00CB6CE8" w:rsidP="001757A8">
      <w:pPr>
        <w:pStyle w:val="ListParagraph"/>
        <w:numPr>
          <w:ilvl w:val="0"/>
          <w:numId w:val="13"/>
        </w:numPr>
        <w:tabs>
          <w:tab w:val="left" w:pos="3523"/>
          <w:tab w:val="center" w:pos="4320"/>
          <w:tab w:val="left" w:pos="7292"/>
        </w:tabs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https://blog.testlodge.com</w:t>
      </w:r>
    </w:p>
    <w:p w:rsidR="001757A8" w:rsidRDefault="001757A8" w:rsidP="001757A8">
      <w:pPr>
        <w:pStyle w:val="ListParagraph"/>
        <w:numPr>
          <w:ilvl w:val="0"/>
          <w:numId w:val="13"/>
        </w:numPr>
        <w:tabs>
          <w:tab w:val="left" w:pos="3523"/>
          <w:tab w:val="center" w:pos="4320"/>
          <w:tab w:val="left" w:pos="7292"/>
        </w:tabs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https://echoinovateit.com</w:t>
      </w:r>
    </w:p>
    <w:p w:rsidR="001757A8" w:rsidRPr="001757A8" w:rsidRDefault="001757A8" w:rsidP="001757A8">
      <w:pPr>
        <w:pStyle w:val="ListParagraph"/>
        <w:tabs>
          <w:tab w:val="left" w:pos="3523"/>
          <w:tab w:val="center" w:pos="4320"/>
          <w:tab w:val="left" w:pos="7292"/>
        </w:tabs>
        <w:rPr>
          <w:color w:val="auto"/>
          <w:sz w:val="32"/>
          <w:szCs w:val="32"/>
        </w:rPr>
      </w:pPr>
    </w:p>
    <w:p w:rsidR="001757A8" w:rsidRDefault="001757A8" w:rsidP="00DF0BF7">
      <w:pPr>
        <w:tabs>
          <w:tab w:val="left" w:pos="3523"/>
          <w:tab w:val="center" w:pos="4320"/>
          <w:tab w:val="left" w:pos="7292"/>
        </w:tabs>
        <w:rPr>
          <w:color w:val="auto"/>
          <w:sz w:val="32"/>
          <w:szCs w:val="32"/>
        </w:rPr>
      </w:pPr>
    </w:p>
    <w:p w:rsidR="001757A8" w:rsidRDefault="001757A8" w:rsidP="00DF0BF7">
      <w:pPr>
        <w:tabs>
          <w:tab w:val="left" w:pos="3523"/>
          <w:tab w:val="center" w:pos="4320"/>
          <w:tab w:val="left" w:pos="7292"/>
        </w:tabs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Reference books</w:t>
      </w:r>
    </w:p>
    <w:p w:rsidR="001757A8" w:rsidRPr="00CB6CE8" w:rsidRDefault="001757A8" w:rsidP="00CB6CE8">
      <w:pPr>
        <w:pStyle w:val="ListParagraph"/>
        <w:numPr>
          <w:ilvl w:val="0"/>
          <w:numId w:val="14"/>
        </w:numPr>
        <w:tabs>
          <w:tab w:val="left" w:pos="3523"/>
          <w:tab w:val="center" w:pos="4320"/>
          <w:tab w:val="left" w:pos="7292"/>
        </w:tabs>
        <w:rPr>
          <w:color w:val="auto"/>
          <w:sz w:val="32"/>
          <w:szCs w:val="32"/>
        </w:rPr>
      </w:pPr>
      <w:r w:rsidRPr="00CB6CE8">
        <w:rPr>
          <w:color w:val="auto"/>
          <w:sz w:val="32"/>
          <w:szCs w:val="32"/>
        </w:rPr>
        <w:t xml:space="preserve">Advanced Programing in UNIX Environment by W. Richard Stevens and Stephen A </w:t>
      </w:r>
      <w:proofErr w:type="spellStart"/>
      <w:r w:rsidRPr="00CB6CE8">
        <w:rPr>
          <w:color w:val="auto"/>
          <w:sz w:val="32"/>
          <w:szCs w:val="32"/>
        </w:rPr>
        <w:t>Rago</w:t>
      </w:r>
      <w:proofErr w:type="spellEnd"/>
      <w:r w:rsidRPr="00CB6CE8">
        <w:rPr>
          <w:color w:val="auto"/>
          <w:sz w:val="32"/>
          <w:szCs w:val="32"/>
        </w:rPr>
        <w:t xml:space="preserve"> </w:t>
      </w:r>
    </w:p>
    <w:p w:rsidR="001757A8" w:rsidRPr="00CB6CE8" w:rsidRDefault="001757A8" w:rsidP="00CB6CE8">
      <w:pPr>
        <w:pStyle w:val="ListParagraph"/>
        <w:numPr>
          <w:ilvl w:val="0"/>
          <w:numId w:val="14"/>
        </w:numPr>
        <w:tabs>
          <w:tab w:val="left" w:pos="3523"/>
          <w:tab w:val="center" w:pos="4320"/>
          <w:tab w:val="left" w:pos="7292"/>
        </w:tabs>
        <w:rPr>
          <w:color w:val="auto"/>
          <w:sz w:val="32"/>
          <w:szCs w:val="32"/>
        </w:rPr>
      </w:pPr>
      <w:r w:rsidRPr="00CB6CE8">
        <w:rPr>
          <w:color w:val="auto"/>
          <w:sz w:val="32"/>
          <w:szCs w:val="32"/>
        </w:rPr>
        <w:t xml:space="preserve">How </w:t>
      </w:r>
      <w:r w:rsidR="00CB6CE8" w:rsidRPr="00CB6CE8">
        <w:rPr>
          <w:color w:val="auto"/>
          <w:sz w:val="32"/>
          <w:szCs w:val="32"/>
        </w:rPr>
        <w:t>Linux</w:t>
      </w:r>
      <w:r w:rsidRPr="00CB6CE8">
        <w:rPr>
          <w:color w:val="auto"/>
          <w:sz w:val="32"/>
          <w:szCs w:val="32"/>
        </w:rPr>
        <w:t xml:space="preserve"> works by Brian </w:t>
      </w:r>
      <w:proofErr w:type="spellStart"/>
      <w:r w:rsidRPr="00CB6CE8">
        <w:rPr>
          <w:color w:val="auto"/>
          <w:sz w:val="32"/>
          <w:szCs w:val="32"/>
        </w:rPr>
        <w:t>Werd</w:t>
      </w:r>
      <w:proofErr w:type="spellEnd"/>
    </w:p>
    <w:p w:rsidR="001757A8" w:rsidRPr="00CB6CE8" w:rsidRDefault="00CB6CE8" w:rsidP="00CB6CE8">
      <w:pPr>
        <w:pStyle w:val="ListParagraph"/>
        <w:numPr>
          <w:ilvl w:val="0"/>
          <w:numId w:val="14"/>
        </w:numPr>
        <w:tabs>
          <w:tab w:val="left" w:pos="3523"/>
          <w:tab w:val="center" w:pos="4320"/>
          <w:tab w:val="left" w:pos="7292"/>
        </w:tabs>
        <w:rPr>
          <w:color w:val="auto"/>
          <w:sz w:val="32"/>
          <w:szCs w:val="32"/>
        </w:rPr>
      </w:pPr>
      <w:r w:rsidRPr="00CB6CE8">
        <w:rPr>
          <w:color w:val="auto"/>
          <w:sz w:val="32"/>
          <w:szCs w:val="32"/>
        </w:rPr>
        <w:t xml:space="preserve">Operating system concept  by Abraham </w:t>
      </w:r>
      <w:proofErr w:type="spellStart"/>
      <w:r w:rsidRPr="00CB6CE8">
        <w:rPr>
          <w:color w:val="auto"/>
          <w:sz w:val="32"/>
          <w:szCs w:val="32"/>
        </w:rPr>
        <w:t>Silberschatz</w:t>
      </w:r>
      <w:proofErr w:type="spellEnd"/>
    </w:p>
    <w:p w:rsidR="001757A8" w:rsidRDefault="001757A8" w:rsidP="00DF0BF7">
      <w:pPr>
        <w:tabs>
          <w:tab w:val="left" w:pos="3523"/>
          <w:tab w:val="center" w:pos="4320"/>
          <w:tab w:val="left" w:pos="7292"/>
        </w:tabs>
        <w:rPr>
          <w:color w:val="auto"/>
          <w:sz w:val="32"/>
          <w:szCs w:val="32"/>
        </w:rPr>
      </w:pPr>
    </w:p>
    <w:p w:rsidR="00CB6CE8" w:rsidRDefault="00CB6CE8" w:rsidP="00DF0BF7">
      <w:pPr>
        <w:tabs>
          <w:tab w:val="left" w:pos="3523"/>
          <w:tab w:val="center" w:pos="4320"/>
          <w:tab w:val="left" w:pos="7292"/>
        </w:tabs>
        <w:rPr>
          <w:color w:val="auto"/>
          <w:sz w:val="32"/>
          <w:szCs w:val="32"/>
        </w:rPr>
      </w:pPr>
    </w:p>
    <w:p w:rsidR="00CB6CE8" w:rsidRDefault="00CB6CE8" w:rsidP="00DF0BF7">
      <w:pPr>
        <w:tabs>
          <w:tab w:val="left" w:pos="3523"/>
          <w:tab w:val="center" w:pos="4320"/>
          <w:tab w:val="left" w:pos="7292"/>
        </w:tabs>
        <w:rPr>
          <w:color w:val="auto"/>
          <w:sz w:val="32"/>
          <w:szCs w:val="32"/>
        </w:rPr>
      </w:pPr>
    </w:p>
    <w:p w:rsidR="00CB6CE8" w:rsidRDefault="00CB6CE8" w:rsidP="00DF0BF7">
      <w:pPr>
        <w:tabs>
          <w:tab w:val="left" w:pos="3523"/>
          <w:tab w:val="center" w:pos="4320"/>
          <w:tab w:val="left" w:pos="7292"/>
        </w:tabs>
        <w:rPr>
          <w:color w:val="auto"/>
          <w:sz w:val="32"/>
          <w:szCs w:val="32"/>
        </w:rPr>
      </w:pPr>
    </w:p>
    <w:p w:rsidR="00CB6CE8" w:rsidRDefault="00CB6CE8" w:rsidP="00DF0BF7">
      <w:pPr>
        <w:tabs>
          <w:tab w:val="left" w:pos="3523"/>
          <w:tab w:val="center" w:pos="4320"/>
          <w:tab w:val="left" w:pos="7292"/>
        </w:tabs>
        <w:rPr>
          <w:color w:val="auto"/>
          <w:sz w:val="32"/>
          <w:szCs w:val="32"/>
        </w:rPr>
      </w:pPr>
    </w:p>
    <w:p w:rsidR="00CB6CE8" w:rsidRDefault="00CB6CE8" w:rsidP="00DF0BF7">
      <w:pPr>
        <w:tabs>
          <w:tab w:val="left" w:pos="3523"/>
          <w:tab w:val="center" w:pos="4320"/>
          <w:tab w:val="left" w:pos="7292"/>
        </w:tabs>
        <w:rPr>
          <w:color w:val="auto"/>
          <w:sz w:val="32"/>
          <w:szCs w:val="32"/>
        </w:rPr>
      </w:pPr>
    </w:p>
    <w:p w:rsidR="00CB6CE8" w:rsidRDefault="00CB6CE8" w:rsidP="00DF0BF7">
      <w:pPr>
        <w:tabs>
          <w:tab w:val="left" w:pos="3523"/>
          <w:tab w:val="center" w:pos="4320"/>
          <w:tab w:val="left" w:pos="7292"/>
        </w:tabs>
        <w:rPr>
          <w:color w:val="auto"/>
          <w:sz w:val="32"/>
          <w:szCs w:val="32"/>
        </w:rPr>
      </w:pPr>
    </w:p>
    <w:p w:rsidR="00CB6CE8" w:rsidRDefault="00CB6CE8" w:rsidP="00DF0BF7">
      <w:pPr>
        <w:tabs>
          <w:tab w:val="left" w:pos="3523"/>
          <w:tab w:val="center" w:pos="4320"/>
          <w:tab w:val="left" w:pos="7292"/>
        </w:tabs>
        <w:rPr>
          <w:color w:val="auto"/>
          <w:sz w:val="32"/>
          <w:szCs w:val="32"/>
        </w:rPr>
      </w:pPr>
    </w:p>
    <w:p w:rsidR="00CB6CE8" w:rsidRDefault="00CB6CE8" w:rsidP="00DF0BF7">
      <w:pPr>
        <w:tabs>
          <w:tab w:val="left" w:pos="3523"/>
          <w:tab w:val="center" w:pos="4320"/>
          <w:tab w:val="left" w:pos="7292"/>
        </w:tabs>
        <w:rPr>
          <w:color w:val="auto"/>
          <w:sz w:val="32"/>
          <w:szCs w:val="32"/>
        </w:rPr>
      </w:pPr>
    </w:p>
    <w:p w:rsidR="001757A8" w:rsidRDefault="00CB6CE8" w:rsidP="00CB6CE8">
      <w:pPr>
        <w:tabs>
          <w:tab w:val="left" w:pos="3523"/>
          <w:tab w:val="center" w:pos="4320"/>
          <w:tab w:val="left" w:pos="7292"/>
        </w:tabs>
        <w:jc w:val="center"/>
        <w:rPr>
          <w:b/>
          <w:color w:val="auto"/>
          <w:sz w:val="40"/>
          <w:szCs w:val="40"/>
        </w:rPr>
      </w:pPr>
      <w:r w:rsidRPr="00CB6CE8">
        <w:rPr>
          <w:b/>
          <w:color w:val="auto"/>
          <w:sz w:val="40"/>
          <w:szCs w:val="40"/>
        </w:rPr>
        <w:lastRenderedPageBreak/>
        <w:t>ANNEXURE</w:t>
      </w:r>
    </w:p>
    <w:p w:rsidR="000C5F5B" w:rsidRDefault="00A6759A" w:rsidP="007A0FA0">
      <w:pPr>
        <w:tabs>
          <w:tab w:val="left" w:pos="3523"/>
          <w:tab w:val="center" w:pos="4320"/>
          <w:tab w:val="left" w:pos="7292"/>
        </w:tabs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So far we have designed the menu for the software. Modules are distributed among the group students</w:t>
      </w:r>
      <w:r w:rsidR="000C5F5B">
        <w:rPr>
          <w:color w:val="auto"/>
          <w:sz w:val="32"/>
          <w:szCs w:val="32"/>
        </w:rPr>
        <w:t>.</w:t>
      </w:r>
    </w:p>
    <w:p w:rsidR="00F42404" w:rsidRDefault="007A0FA0" w:rsidP="007A0FA0">
      <w:pPr>
        <w:tabs>
          <w:tab w:val="left" w:pos="3523"/>
          <w:tab w:val="center" w:pos="4320"/>
          <w:tab w:val="left" w:pos="7292"/>
        </w:tabs>
        <w:rPr>
          <w:color w:val="auto"/>
          <w:sz w:val="32"/>
          <w:szCs w:val="32"/>
        </w:rPr>
      </w:pPr>
      <w:r w:rsidRPr="00F42404">
        <w:rPr>
          <w:noProof/>
          <w:color w:val="auto"/>
          <w:sz w:val="32"/>
          <w:szCs w:val="32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61A9FCE8" wp14:editId="515834D6">
            <wp:simplePos x="0" y="0"/>
            <wp:positionH relativeFrom="margin">
              <wp:align>center</wp:align>
            </wp:positionH>
            <wp:positionV relativeFrom="paragraph">
              <wp:posOffset>281684</wp:posOffset>
            </wp:positionV>
            <wp:extent cx="6507804" cy="3629025"/>
            <wp:effectExtent l="0" t="0" r="7620" b="0"/>
            <wp:wrapNone/>
            <wp:docPr id="3" name="Picture 3" descr="C:\Users\KINGOFCARS3711\Desktop\Kazam_screenshot_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NGOFCARS3711\Desktop\Kazam_screenshot_000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804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F5B" w:rsidRPr="00F42404">
        <w:rPr>
          <w:color w:val="auto"/>
          <w:sz w:val="32"/>
          <w:szCs w:val="32"/>
        </w:rPr>
        <w:t>Following are some screenshot of project.</w:t>
      </w:r>
    </w:p>
    <w:p w:rsidR="00F42404" w:rsidRDefault="00F42404" w:rsidP="00CB6CE8">
      <w:pPr>
        <w:tabs>
          <w:tab w:val="left" w:pos="3523"/>
          <w:tab w:val="center" w:pos="4320"/>
          <w:tab w:val="left" w:pos="7292"/>
        </w:tabs>
        <w:jc w:val="both"/>
        <w:rPr>
          <w:color w:val="auto"/>
          <w:sz w:val="32"/>
          <w:szCs w:val="32"/>
        </w:rPr>
      </w:pPr>
    </w:p>
    <w:p w:rsidR="00F42404" w:rsidRDefault="00F42404" w:rsidP="00CB6CE8">
      <w:pPr>
        <w:tabs>
          <w:tab w:val="left" w:pos="3523"/>
          <w:tab w:val="center" w:pos="4320"/>
          <w:tab w:val="left" w:pos="7292"/>
        </w:tabs>
        <w:jc w:val="both"/>
        <w:rPr>
          <w:color w:val="auto"/>
          <w:sz w:val="32"/>
          <w:szCs w:val="32"/>
        </w:rPr>
      </w:pPr>
    </w:p>
    <w:p w:rsidR="00F42404" w:rsidRDefault="00F42404" w:rsidP="00CB6CE8">
      <w:pPr>
        <w:tabs>
          <w:tab w:val="left" w:pos="3523"/>
          <w:tab w:val="center" w:pos="4320"/>
          <w:tab w:val="left" w:pos="7292"/>
        </w:tabs>
        <w:jc w:val="both"/>
        <w:rPr>
          <w:color w:val="auto"/>
          <w:sz w:val="32"/>
          <w:szCs w:val="32"/>
        </w:rPr>
      </w:pPr>
    </w:p>
    <w:p w:rsidR="00F42404" w:rsidRDefault="00F42404" w:rsidP="00CB6CE8">
      <w:pPr>
        <w:tabs>
          <w:tab w:val="left" w:pos="3523"/>
          <w:tab w:val="center" w:pos="4320"/>
          <w:tab w:val="left" w:pos="7292"/>
        </w:tabs>
        <w:jc w:val="both"/>
        <w:rPr>
          <w:color w:val="auto"/>
          <w:sz w:val="32"/>
          <w:szCs w:val="32"/>
        </w:rPr>
      </w:pPr>
    </w:p>
    <w:p w:rsidR="00F42404" w:rsidRDefault="00F42404" w:rsidP="00CB6CE8">
      <w:pPr>
        <w:tabs>
          <w:tab w:val="left" w:pos="3523"/>
          <w:tab w:val="center" w:pos="4320"/>
          <w:tab w:val="left" w:pos="7292"/>
        </w:tabs>
        <w:jc w:val="both"/>
        <w:rPr>
          <w:color w:val="auto"/>
          <w:sz w:val="32"/>
          <w:szCs w:val="32"/>
        </w:rPr>
      </w:pPr>
    </w:p>
    <w:p w:rsidR="00F42404" w:rsidRDefault="00F42404" w:rsidP="00CB6CE8">
      <w:pPr>
        <w:tabs>
          <w:tab w:val="left" w:pos="3523"/>
          <w:tab w:val="center" w:pos="4320"/>
          <w:tab w:val="left" w:pos="7292"/>
        </w:tabs>
        <w:jc w:val="both"/>
        <w:rPr>
          <w:color w:val="auto"/>
          <w:sz w:val="32"/>
          <w:szCs w:val="32"/>
        </w:rPr>
      </w:pPr>
    </w:p>
    <w:p w:rsidR="00F42404" w:rsidRDefault="00F42404" w:rsidP="00CB6CE8">
      <w:pPr>
        <w:tabs>
          <w:tab w:val="left" w:pos="3523"/>
          <w:tab w:val="center" w:pos="4320"/>
          <w:tab w:val="left" w:pos="7292"/>
        </w:tabs>
        <w:jc w:val="both"/>
        <w:rPr>
          <w:color w:val="auto"/>
          <w:sz w:val="32"/>
          <w:szCs w:val="32"/>
        </w:rPr>
      </w:pPr>
    </w:p>
    <w:p w:rsidR="00F42404" w:rsidRDefault="00F42404" w:rsidP="00CB6CE8">
      <w:pPr>
        <w:tabs>
          <w:tab w:val="left" w:pos="3523"/>
          <w:tab w:val="center" w:pos="4320"/>
          <w:tab w:val="left" w:pos="7292"/>
        </w:tabs>
        <w:jc w:val="both"/>
        <w:rPr>
          <w:color w:val="auto"/>
          <w:sz w:val="32"/>
          <w:szCs w:val="32"/>
        </w:rPr>
      </w:pPr>
    </w:p>
    <w:p w:rsidR="00F42404" w:rsidRDefault="007A0FA0" w:rsidP="00CB6CE8">
      <w:pPr>
        <w:tabs>
          <w:tab w:val="left" w:pos="3523"/>
          <w:tab w:val="center" w:pos="4320"/>
          <w:tab w:val="left" w:pos="7292"/>
        </w:tabs>
        <w:jc w:val="both"/>
        <w:rPr>
          <w:color w:val="auto"/>
          <w:sz w:val="32"/>
          <w:szCs w:val="32"/>
        </w:rPr>
      </w:pPr>
      <w:r w:rsidRPr="00F42404">
        <w:rPr>
          <w:noProof/>
          <w:color w:val="auto"/>
          <w:sz w:val="32"/>
          <w:szCs w:val="32"/>
          <w:lang w:val="en-IN" w:eastAsia="en-IN"/>
        </w:rPr>
        <w:drawing>
          <wp:anchor distT="0" distB="0" distL="114300" distR="114300" simplePos="0" relativeHeight="251663360" behindDoc="0" locked="0" layoutInCell="1" allowOverlap="1" wp14:anchorId="684DF6E1" wp14:editId="1204FDAB">
            <wp:simplePos x="0" y="0"/>
            <wp:positionH relativeFrom="margin">
              <wp:posOffset>-530157</wp:posOffset>
            </wp:positionH>
            <wp:positionV relativeFrom="paragraph">
              <wp:posOffset>146644</wp:posOffset>
            </wp:positionV>
            <wp:extent cx="6486525" cy="3278222"/>
            <wp:effectExtent l="0" t="0" r="0" b="0"/>
            <wp:wrapNone/>
            <wp:docPr id="2" name="Picture 2" descr="C:\Users\KINGOFCARS3711\Desktop\Kazam_screenshot_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GOFCARS3711\Desktop\Kazam_screenshot_000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123" cy="32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2404" w:rsidRDefault="00F42404" w:rsidP="00CB6CE8">
      <w:pPr>
        <w:tabs>
          <w:tab w:val="left" w:pos="3523"/>
          <w:tab w:val="center" w:pos="4320"/>
          <w:tab w:val="left" w:pos="7292"/>
        </w:tabs>
        <w:jc w:val="both"/>
        <w:rPr>
          <w:color w:val="auto"/>
          <w:sz w:val="32"/>
          <w:szCs w:val="32"/>
        </w:rPr>
      </w:pPr>
    </w:p>
    <w:p w:rsidR="00F42404" w:rsidRDefault="00F42404" w:rsidP="00CB6CE8">
      <w:pPr>
        <w:tabs>
          <w:tab w:val="left" w:pos="3523"/>
          <w:tab w:val="center" w:pos="4320"/>
          <w:tab w:val="left" w:pos="7292"/>
        </w:tabs>
        <w:jc w:val="both"/>
        <w:rPr>
          <w:color w:val="auto"/>
          <w:sz w:val="32"/>
          <w:szCs w:val="32"/>
        </w:rPr>
      </w:pPr>
    </w:p>
    <w:p w:rsidR="00F42404" w:rsidRDefault="00F42404" w:rsidP="00CB6CE8">
      <w:pPr>
        <w:tabs>
          <w:tab w:val="left" w:pos="3523"/>
          <w:tab w:val="center" w:pos="4320"/>
          <w:tab w:val="left" w:pos="7292"/>
        </w:tabs>
        <w:jc w:val="both"/>
        <w:rPr>
          <w:color w:val="auto"/>
          <w:sz w:val="32"/>
          <w:szCs w:val="32"/>
        </w:rPr>
      </w:pPr>
    </w:p>
    <w:p w:rsidR="00F42404" w:rsidRDefault="00F42404" w:rsidP="00CB6CE8">
      <w:pPr>
        <w:tabs>
          <w:tab w:val="left" w:pos="3523"/>
          <w:tab w:val="center" w:pos="4320"/>
          <w:tab w:val="left" w:pos="7292"/>
        </w:tabs>
        <w:jc w:val="both"/>
        <w:rPr>
          <w:color w:val="auto"/>
          <w:sz w:val="32"/>
          <w:szCs w:val="32"/>
        </w:rPr>
      </w:pPr>
    </w:p>
    <w:p w:rsidR="00F42404" w:rsidRDefault="00F42404" w:rsidP="00CB6CE8">
      <w:pPr>
        <w:tabs>
          <w:tab w:val="left" w:pos="3523"/>
          <w:tab w:val="center" w:pos="4320"/>
          <w:tab w:val="left" w:pos="7292"/>
        </w:tabs>
        <w:jc w:val="both"/>
        <w:rPr>
          <w:color w:val="auto"/>
          <w:sz w:val="32"/>
          <w:szCs w:val="32"/>
        </w:rPr>
      </w:pPr>
    </w:p>
    <w:p w:rsidR="00F42404" w:rsidRDefault="00F42404" w:rsidP="00CB6CE8">
      <w:pPr>
        <w:tabs>
          <w:tab w:val="left" w:pos="3523"/>
          <w:tab w:val="center" w:pos="4320"/>
          <w:tab w:val="left" w:pos="7292"/>
        </w:tabs>
        <w:jc w:val="both"/>
        <w:rPr>
          <w:color w:val="auto"/>
          <w:sz w:val="32"/>
          <w:szCs w:val="32"/>
        </w:rPr>
      </w:pPr>
    </w:p>
    <w:p w:rsidR="00F42404" w:rsidRDefault="00F42404" w:rsidP="00CB6CE8">
      <w:pPr>
        <w:tabs>
          <w:tab w:val="left" w:pos="3523"/>
          <w:tab w:val="center" w:pos="4320"/>
          <w:tab w:val="left" w:pos="7292"/>
        </w:tabs>
        <w:jc w:val="both"/>
        <w:rPr>
          <w:color w:val="auto"/>
          <w:sz w:val="32"/>
          <w:szCs w:val="32"/>
        </w:rPr>
      </w:pPr>
    </w:p>
    <w:p w:rsidR="00F42404" w:rsidRDefault="00F42404" w:rsidP="00CB6CE8">
      <w:pPr>
        <w:tabs>
          <w:tab w:val="left" w:pos="3523"/>
          <w:tab w:val="center" w:pos="4320"/>
          <w:tab w:val="left" w:pos="7292"/>
        </w:tabs>
        <w:jc w:val="both"/>
        <w:rPr>
          <w:color w:val="auto"/>
          <w:sz w:val="32"/>
          <w:szCs w:val="32"/>
        </w:rPr>
      </w:pPr>
    </w:p>
    <w:p w:rsidR="00F42404" w:rsidRDefault="00F42404" w:rsidP="00CB6CE8">
      <w:pPr>
        <w:tabs>
          <w:tab w:val="left" w:pos="3523"/>
          <w:tab w:val="center" w:pos="4320"/>
          <w:tab w:val="left" w:pos="7292"/>
        </w:tabs>
        <w:jc w:val="both"/>
        <w:rPr>
          <w:color w:val="auto"/>
          <w:sz w:val="32"/>
          <w:szCs w:val="32"/>
        </w:rPr>
      </w:pPr>
    </w:p>
    <w:p w:rsidR="00F42404" w:rsidRDefault="007A0FA0" w:rsidP="00CB6CE8">
      <w:pPr>
        <w:tabs>
          <w:tab w:val="left" w:pos="3523"/>
          <w:tab w:val="center" w:pos="4320"/>
          <w:tab w:val="left" w:pos="7292"/>
        </w:tabs>
        <w:jc w:val="both"/>
        <w:rPr>
          <w:color w:val="auto"/>
          <w:sz w:val="32"/>
          <w:szCs w:val="32"/>
        </w:rPr>
      </w:pPr>
      <w:r w:rsidRPr="00F42404">
        <w:rPr>
          <w:noProof/>
          <w:color w:val="auto"/>
          <w:sz w:val="32"/>
          <w:szCs w:val="32"/>
          <w:lang w:val="en-IN" w:eastAsia="en-IN"/>
        </w:rPr>
        <w:drawing>
          <wp:anchor distT="0" distB="0" distL="114300" distR="114300" simplePos="0" relativeHeight="251665408" behindDoc="0" locked="0" layoutInCell="1" allowOverlap="1" wp14:anchorId="07FAB5D6" wp14:editId="381E8326">
            <wp:simplePos x="0" y="0"/>
            <wp:positionH relativeFrom="margin">
              <wp:posOffset>-598251</wp:posOffset>
            </wp:positionH>
            <wp:positionV relativeFrom="paragraph">
              <wp:posOffset>223938</wp:posOffset>
            </wp:positionV>
            <wp:extent cx="6467800" cy="2632467"/>
            <wp:effectExtent l="0" t="0" r="0" b="0"/>
            <wp:wrapNone/>
            <wp:docPr id="4" name="Picture 4" descr="C:\Users\KINGOFCARS3711\Desktop\Kazam_screenshot_0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NGOFCARS3711\Desktop\Kazam_screenshot_000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63" cy="263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2404" w:rsidRDefault="00F42404" w:rsidP="00CB6CE8">
      <w:pPr>
        <w:tabs>
          <w:tab w:val="left" w:pos="3523"/>
          <w:tab w:val="center" w:pos="4320"/>
          <w:tab w:val="left" w:pos="7292"/>
        </w:tabs>
        <w:jc w:val="both"/>
        <w:rPr>
          <w:color w:val="auto"/>
          <w:sz w:val="32"/>
          <w:szCs w:val="32"/>
        </w:rPr>
      </w:pPr>
    </w:p>
    <w:p w:rsidR="00F42404" w:rsidRDefault="00F42404" w:rsidP="00CB6CE8">
      <w:pPr>
        <w:tabs>
          <w:tab w:val="left" w:pos="3523"/>
          <w:tab w:val="center" w:pos="4320"/>
          <w:tab w:val="left" w:pos="7292"/>
        </w:tabs>
        <w:jc w:val="both"/>
        <w:rPr>
          <w:color w:val="auto"/>
          <w:sz w:val="32"/>
          <w:szCs w:val="32"/>
        </w:rPr>
      </w:pPr>
    </w:p>
    <w:p w:rsidR="00F42404" w:rsidRDefault="00F42404" w:rsidP="00CB6CE8">
      <w:pPr>
        <w:tabs>
          <w:tab w:val="left" w:pos="3523"/>
          <w:tab w:val="center" w:pos="4320"/>
          <w:tab w:val="left" w:pos="7292"/>
        </w:tabs>
        <w:jc w:val="both"/>
        <w:rPr>
          <w:color w:val="auto"/>
          <w:sz w:val="32"/>
          <w:szCs w:val="32"/>
        </w:rPr>
      </w:pPr>
    </w:p>
    <w:p w:rsidR="00A6759A" w:rsidRPr="00F42404" w:rsidRDefault="000C5F5B" w:rsidP="00CB6CE8">
      <w:pPr>
        <w:tabs>
          <w:tab w:val="left" w:pos="3523"/>
          <w:tab w:val="center" w:pos="4320"/>
          <w:tab w:val="left" w:pos="7292"/>
        </w:tabs>
        <w:jc w:val="both"/>
        <w:rPr>
          <w:color w:val="auto"/>
          <w:sz w:val="32"/>
          <w:szCs w:val="32"/>
        </w:rPr>
      </w:pPr>
      <w:r w:rsidRPr="00F4240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A6759A" w:rsidRPr="00F42404">
      <w:footerReference w:type="default" r:id="rId1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196" w:rsidRDefault="00142196">
      <w:pPr>
        <w:spacing w:before="0" w:after="0" w:line="240" w:lineRule="auto"/>
      </w:pPr>
      <w:r>
        <w:separator/>
      </w:r>
    </w:p>
  </w:endnote>
  <w:endnote w:type="continuationSeparator" w:id="0">
    <w:p w:rsidR="00142196" w:rsidRDefault="001421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_k_1">
    <w:altName w:val="Cambria"/>
    <w:panose1 w:val="00000000000000000000"/>
    <w:charset w:val="00"/>
    <w:family w:val="roman"/>
    <w:notTrueType/>
    <w:pitch w:val="default"/>
  </w:font>
  <w:font w:name="TimesNewRomanPSMT_3o_1">
    <w:altName w:val="Times New Roman"/>
    <w:panose1 w:val="00000000000000000000"/>
    <w:charset w:val="00"/>
    <w:family w:val="roman"/>
    <w:notTrueType/>
    <w:pitch w:val="default"/>
  </w:font>
  <w:font w:name="TimesNewRomanPS-BoldMT_3y_1">
    <w:altName w:val="Times New Roman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CF7" w:rsidRDefault="00A3108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85BBE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196" w:rsidRDefault="00142196">
      <w:pPr>
        <w:spacing w:before="0" w:after="0" w:line="240" w:lineRule="auto"/>
      </w:pPr>
      <w:r>
        <w:separator/>
      </w:r>
    </w:p>
  </w:footnote>
  <w:footnote w:type="continuationSeparator" w:id="0">
    <w:p w:rsidR="00142196" w:rsidRDefault="0014219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1625355C"/>
    <w:multiLevelType w:val="hybridMultilevel"/>
    <w:tmpl w:val="AC46820A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A04D9"/>
    <w:multiLevelType w:val="hybridMultilevel"/>
    <w:tmpl w:val="40BE0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E1996"/>
    <w:multiLevelType w:val="hybridMultilevel"/>
    <w:tmpl w:val="AD866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F0945"/>
    <w:multiLevelType w:val="hybridMultilevel"/>
    <w:tmpl w:val="EFAA0960"/>
    <w:lvl w:ilvl="0" w:tplc="1284C6B6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color w:val="595959" w:themeColor="text1" w:themeTint="A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C494A"/>
    <w:multiLevelType w:val="hybridMultilevel"/>
    <w:tmpl w:val="C02CD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965AA5"/>
    <w:multiLevelType w:val="hybridMultilevel"/>
    <w:tmpl w:val="82C06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0337C2"/>
    <w:multiLevelType w:val="hybridMultilevel"/>
    <w:tmpl w:val="7AE042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479A6"/>
    <w:multiLevelType w:val="hybridMultilevel"/>
    <w:tmpl w:val="76565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  <w:num w:numId="11">
    <w:abstractNumId w:val="4"/>
  </w:num>
  <w:num w:numId="12">
    <w:abstractNumId w:val="2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56"/>
    <w:rsid w:val="00085BBE"/>
    <w:rsid w:val="000863DB"/>
    <w:rsid w:val="0009053D"/>
    <w:rsid w:val="00091274"/>
    <w:rsid w:val="000C5F5B"/>
    <w:rsid w:val="000D2F4A"/>
    <w:rsid w:val="000D3689"/>
    <w:rsid w:val="000F168D"/>
    <w:rsid w:val="00142196"/>
    <w:rsid w:val="001757A8"/>
    <w:rsid w:val="001777C8"/>
    <w:rsid w:val="0022058F"/>
    <w:rsid w:val="002526E8"/>
    <w:rsid w:val="002645BE"/>
    <w:rsid w:val="002B59A0"/>
    <w:rsid w:val="002B6045"/>
    <w:rsid w:val="002B7188"/>
    <w:rsid w:val="003571A4"/>
    <w:rsid w:val="00361E57"/>
    <w:rsid w:val="00372A6A"/>
    <w:rsid w:val="00395B82"/>
    <w:rsid w:val="003A31DE"/>
    <w:rsid w:val="00414E82"/>
    <w:rsid w:val="00452D49"/>
    <w:rsid w:val="00471FCD"/>
    <w:rsid w:val="00491008"/>
    <w:rsid w:val="004F0DC5"/>
    <w:rsid w:val="00507BA1"/>
    <w:rsid w:val="005617F0"/>
    <w:rsid w:val="005A1B6C"/>
    <w:rsid w:val="005A3723"/>
    <w:rsid w:val="005D3B4F"/>
    <w:rsid w:val="005F17DB"/>
    <w:rsid w:val="00626E56"/>
    <w:rsid w:val="006E51E4"/>
    <w:rsid w:val="006F0225"/>
    <w:rsid w:val="0073365F"/>
    <w:rsid w:val="00791337"/>
    <w:rsid w:val="007A0FA0"/>
    <w:rsid w:val="007A1653"/>
    <w:rsid w:val="007E2F81"/>
    <w:rsid w:val="007F0349"/>
    <w:rsid w:val="007F5D5D"/>
    <w:rsid w:val="008805F7"/>
    <w:rsid w:val="008B4B34"/>
    <w:rsid w:val="008C7EF6"/>
    <w:rsid w:val="00912F93"/>
    <w:rsid w:val="00942833"/>
    <w:rsid w:val="009A3145"/>
    <w:rsid w:val="009B6017"/>
    <w:rsid w:val="009B7C3C"/>
    <w:rsid w:val="009E1756"/>
    <w:rsid w:val="00A072BE"/>
    <w:rsid w:val="00A31083"/>
    <w:rsid w:val="00A558E2"/>
    <w:rsid w:val="00A6759A"/>
    <w:rsid w:val="00A678F9"/>
    <w:rsid w:val="00AB54C4"/>
    <w:rsid w:val="00AC3CAF"/>
    <w:rsid w:val="00B4688A"/>
    <w:rsid w:val="00B93904"/>
    <w:rsid w:val="00B9575A"/>
    <w:rsid w:val="00BF64BD"/>
    <w:rsid w:val="00C0164F"/>
    <w:rsid w:val="00C96190"/>
    <w:rsid w:val="00CA013C"/>
    <w:rsid w:val="00CA06F0"/>
    <w:rsid w:val="00CB6CE8"/>
    <w:rsid w:val="00CE1C5B"/>
    <w:rsid w:val="00D631C8"/>
    <w:rsid w:val="00D70DEB"/>
    <w:rsid w:val="00D904A8"/>
    <w:rsid w:val="00D94192"/>
    <w:rsid w:val="00DA3131"/>
    <w:rsid w:val="00DC712E"/>
    <w:rsid w:val="00DE5639"/>
    <w:rsid w:val="00DF0BF7"/>
    <w:rsid w:val="00E20834"/>
    <w:rsid w:val="00F21784"/>
    <w:rsid w:val="00F25CF7"/>
    <w:rsid w:val="00F42404"/>
    <w:rsid w:val="00F55C01"/>
    <w:rsid w:val="00FB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A2D0C-CEFF-4B14-8FC5-20E62E34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">
    <w:name w:val="t"/>
    <w:basedOn w:val="DefaultParagraphFont"/>
    <w:rsid w:val="00D94192"/>
  </w:style>
  <w:style w:type="paragraph" w:styleId="ListParagraph">
    <w:name w:val="List Paragraph"/>
    <w:basedOn w:val="Normal"/>
    <w:uiPriority w:val="34"/>
    <w:semiHidden/>
    <w:qFormat/>
    <w:rsid w:val="00DE5639"/>
    <w:pPr>
      <w:ind w:left="720"/>
      <w:contextualSpacing/>
    </w:pPr>
  </w:style>
  <w:style w:type="table" w:styleId="PlainTable2">
    <w:name w:val="Plain Table 2"/>
    <w:basedOn w:val="TableNormal"/>
    <w:uiPriority w:val="41"/>
    <w:rsid w:val="002B60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0"/>
    <w:rsid w:val="002B60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2B60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wikipedia.or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geekforgeek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769F57-94ED-466E-BB69-2657260FD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982</TotalTime>
  <Pages>1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7012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bike rental system</dc:subject>
  <dc:creator>Windows User</dc:creator>
  <cp:keywords/>
  <dc:description/>
  <cp:lastModifiedBy>Windows User</cp:lastModifiedBy>
  <cp:revision>13</cp:revision>
  <dcterms:created xsi:type="dcterms:W3CDTF">2020-04-07T07:25:00Z</dcterms:created>
  <dcterms:modified xsi:type="dcterms:W3CDTF">2020-04-10T07:34:00Z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